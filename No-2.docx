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EE35E3" w:rsidP="004F7B30">
      <w:pPr>
        <w:pStyle w:val="Heading1N"/>
        <w:jc w:val="left"/>
      </w:pPr>
      <w:r w:rsidRPr="00EE35E3">
        <w:rPr>
          <w:noProof/>
        </w:rPr>
        <w:lastRenderedPageBreak/>
        <w:drawing>
          <wp:inline distT="0" distB="0" distL="0" distR="0" wp14:anchorId="186A3BE3" wp14:editId="2C5D6443">
            <wp:extent cx="5580380" cy="23209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320925"/>
                    </a:xfrm>
                    <a:prstGeom prst="rect">
                      <a:avLst/>
                    </a:prstGeom>
                  </pic:spPr>
                </pic:pic>
              </a:graphicData>
            </a:graphic>
          </wp:inline>
        </w:drawing>
      </w:r>
    </w:p>
    <w:p w:rsidR="00041A91" w:rsidRDefault="00041A91" w:rsidP="00041A91">
      <w:pPr>
        <w:spacing w:after="240"/>
      </w:pPr>
      <w:r>
        <w:t>Cho hệ con lắc ngược như hình. Phương trình trạng thái mô tả đặc tính động học của hệ con lắc ngược như sau (bỏ qua ma sát):</w:t>
      </w:r>
    </w:p>
    <w:p w:rsidR="00041A91" w:rsidRDefault="004400E0" w:rsidP="00041A91">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AB1E21" w:rsidRDefault="00DB0B8A" w:rsidP="00DB0B8A">
      <w:pPr>
        <w:spacing w:after="240"/>
      </w:pPr>
      <w:r>
        <w:t>Trong đó:</w:t>
      </w:r>
    </w:p>
    <w:p w:rsidR="00AB1E21" w:rsidRDefault="00DB0B8A" w:rsidP="00AB1E21">
      <w:pPr>
        <w:pStyle w:val="ListParagraph"/>
        <w:numPr>
          <w:ilvl w:val="0"/>
          <w:numId w:val="12"/>
        </w:numPr>
        <w:spacing w:after="240"/>
      </w:pPr>
      <m:oMath>
        <m:r>
          <w:rPr>
            <w:rFonts w:ascii="Cambria Math" w:hAnsi="Cambria Math"/>
          </w:rPr>
          <m:t>θ</m:t>
        </m:r>
      </m:oMath>
      <w:r>
        <w:t xml:space="preserve"> - góc lệch của</w:t>
      </w:r>
      <w:r w:rsidR="00AB1E21">
        <w:t xml:space="preserve"> thanh so với phương thẳng đứng</w:t>
      </w:r>
    </w:p>
    <w:p w:rsidR="00AB1E21" w:rsidRDefault="00DB0B8A" w:rsidP="00AB1E21">
      <w:pPr>
        <w:pStyle w:val="ListParagraph"/>
        <w:numPr>
          <w:ilvl w:val="0"/>
          <w:numId w:val="12"/>
        </w:numPr>
        <w:spacing w:after="240"/>
      </w:pPr>
      <m:oMath>
        <m:r>
          <w:rPr>
            <w:rFonts w:ascii="Cambria Math" w:hAnsi="Cambria Math"/>
          </w:rPr>
          <m:t>x</m:t>
        </m:r>
      </m:oMath>
      <w:r w:rsidR="00AB1E21">
        <w:t xml:space="preserve"> - vị trí của xe</w:t>
      </w:r>
    </w:p>
    <w:p w:rsidR="00AB1E21" w:rsidRDefault="00DB0B8A" w:rsidP="00AB1E21">
      <w:pPr>
        <w:pStyle w:val="ListParagraph"/>
        <w:numPr>
          <w:ilvl w:val="0"/>
          <w:numId w:val="12"/>
        </w:numPr>
        <w:spacing w:after="240"/>
      </w:pPr>
      <m:oMath>
        <m:r>
          <w:rPr>
            <w:rFonts w:ascii="Cambria Math" w:hAnsi="Cambria Math"/>
          </w:rPr>
          <m:t>f</m:t>
        </m:r>
      </m:oMath>
      <w:r>
        <w:t xml:space="preserve"> - lực tá</w:t>
      </w:r>
      <w:r w:rsidR="00AB1E21">
        <w:t>c động lên xe theo phương ngang</w:t>
      </w:r>
    </w:p>
    <w:p w:rsidR="00AB1E21" w:rsidRDefault="00DB0B8A" w:rsidP="00AB1E21">
      <w:pPr>
        <w:pStyle w:val="ListParagraph"/>
        <w:numPr>
          <w:ilvl w:val="0"/>
          <w:numId w:val="12"/>
        </w:numPr>
        <w:spacing w:after="240"/>
      </w:pPr>
      <m:oMath>
        <m:r>
          <w:rPr>
            <w:rFonts w:ascii="Cambria Math" w:hAnsi="Cambria Math"/>
          </w:rPr>
          <m:t>M</m:t>
        </m:r>
      </m:oMath>
      <w:r w:rsidR="008E4152">
        <w:t xml:space="preserve"> -</w:t>
      </w:r>
      <w:r w:rsidR="00AB1E21">
        <w:t xml:space="preserve"> khối lượng xe</w:t>
      </w:r>
    </w:p>
    <w:p w:rsidR="00AB1E21" w:rsidRDefault="00DB0B8A" w:rsidP="00AB1E21">
      <w:pPr>
        <w:pStyle w:val="ListParagraph"/>
        <w:numPr>
          <w:ilvl w:val="0"/>
          <w:numId w:val="12"/>
        </w:numPr>
        <w:spacing w:after="240"/>
      </w:pPr>
      <m:oMath>
        <m:r>
          <w:rPr>
            <w:rFonts w:ascii="Cambria Math" w:hAnsi="Cambria Math"/>
          </w:rPr>
          <m:t>m</m:t>
        </m:r>
      </m:oMath>
      <w:r w:rsidR="00AB1E21">
        <w:t xml:space="preserve"> - khối lượng thanh</w:t>
      </w:r>
    </w:p>
    <w:p w:rsidR="00AB1E21" w:rsidRDefault="00DB0B8A" w:rsidP="00AB1E21">
      <w:pPr>
        <w:pStyle w:val="ListParagraph"/>
        <w:numPr>
          <w:ilvl w:val="0"/>
          <w:numId w:val="12"/>
        </w:numPr>
        <w:spacing w:after="240"/>
      </w:pPr>
      <m:oMath>
        <m:r>
          <w:rPr>
            <w:rFonts w:ascii="Cambria Math" w:hAnsi="Cambria Math"/>
          </w:rPr>
          <m:t>l</m:t>
        </m:r>
      </m:oMath>
      <w:r w:rsidR="008E4152">
        <w:t xml:space="preserve"> -</w:t>
      </w:r>
      <w:r w:rsidR="00AB1E21">
        <w:t xml:space="preserve"> chiều dài của thanh</w:t>
      </w:r>
    </w:p>
    <w:p w:rsidR="00DB0B8A" w:rsidRDefault="00DB0B8A" w:rsidP="00DB0B8A">
      <w:pPr>
        <w:spacing w:after="240"/>
      </w:pPr>
      <w:r>
        <w:t xml:space="preserve">Trong đó các đơn vị tính theo đơn vị SI: Khối lượng tính theo </w:t>
      </w:r>
      <m:oMath>
        <m:r>
          <m:rPr>
            <m:sty m:val="p"/>
          </m:rPr>
          <w:rPr>
            <w:rFonts w:ascii="Cambria Math" w:hAnsi="Cambria Math"/>
          </w:rPr>
          <m:t>kg</m:t>
        </m:r>
      </m:oMath>
      <w:r>
        <w:t xml:space="preserve">; lực tính bằng </w:t>
      </w:r>
      <m:oMath>
        <m:r>
          <m:rPr>
            <m:sty m:val="p"/>
          </m:rPr>
          <w:rPr>
            <w:rFonts w:ascii="Cambria Math" w:hAnsi="Cambria Math"/>
          </w:rPr>
          <m:t>N</m:t>
        </m:r>
      </m:oMath>
      <w:r>
        <w:t xml:space="preserve">; chiều dài và vị trí tính theo </w:t>
      </w:r>
      <m:oMath>
        <m:r>
          <m:rPr>
            <m:sty m:val="p"/>
          </m:rPr>
          <w:rPr>
            <w:rFonts w:ascii="Cambria Math" w:hAnsi="Cambria Math"/>
          </w:rPr>
          <m:t>m</m:t>
        </m:r>
      </m:oMath>
      <w:r>
        <w:t xml:space="preserve">; Góc quay tính theo Rad; Gia tốc tính theo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(Gia tốc trọng trường </w:t>
      </w:r>
      <m:oMath>
        <m:r>
          <m:rPr>
            <m:sty m:val="p"/>
          </m:rPr>
          <w:rPr>
            <w:rFonts w:ascii="Cambria Math" w:hAnsi="Cambria Math"/>
          </w:rPr>
          <m:t>g=9.81</m:t>
        </m:r>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 Giá trị thông số cụ thể tương ứng với mã số học viên cho trong bảng.</w:t>
      </w:r>
    </w:p>
    <w:p w:rsidR="00D32426" w:rsidRDefault="00D32426" w:rsidP="00D32426">
      <w:pPr>
        <w:spacing w:after="240"/>
      </w:pPr>
      <w:r w:rsidRPr="00D32426">
        <w:rPr>
          <w:b/>
          <w:u w:val="single"/>
        </w:rPr>
        <w:t>Yêu cầu:</w:t>
      </w:r>
      <w:r w:rsidRPr="00D32426">
        <w:rPr>
          <w:b/>
          <w:u w:val="single"/>
        </w:rPr>
        <w:br/>
      </w:r>
      <w:r>
        <w:t xml:space="preserve">Thiết kế bộ điều khiển mờ trực tiếp điều khiển hệ con lắc ngược giữ vị trí cân bằng tại vị trí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cb</m:t>
            </m:r>
          </m:sub>
        </m:sSub>
      </m:oMath>
      <w:r>
        <w:t xml:space="preserve"> (con lắc thẳng đứng </w:t>
      </w:r>
      <m:oMath>
        <m:r>
          <w:rPr>
            <w:rFonts w:ascii="Cambria Math" w:hAnsi="Cambria Math"/>
          </w:rPr>
          <m:t>θ</m:t>
        </m:r>
        <m:r>
          <m:rPr>
            <m:sty m:val="p"/>
          </m:rPr>
          <w:rPr>
            <w:rFonts w:ascii="Cambria Math" w:hAnsi="Cambria Math"/>
          </w:rPr>
          <m:t>=0</m:t>
        </m:r>
      </m:oMath>
      <w:r>
        <w:t xml:space="preserve"> )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oMath>
      <w:r w:rsidR="00D83CEC">
        <w:t xml:space="preserve">. </w:t>
      </w:r>
      <w:r>
        <w:t>Mô phỏng kiểm chứng kết quả thiết kế dùng Matlab</w:t>
      </w:r>
      <w:r w:rsidR="00D83CEC">
        <w:t>.</w:t>
      </w:r>
      <w:r>
        <w:br/>
        <w:t xml:space="preserve">Bảng </w:t>
      </w:r>
      <w:r w:rsidR="00D83CEC">
        <w:t>t</w:t>
      </w:r>
      <w:r>
        <w:t>hông số hệ con lắc ngược</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556"/>
        <w:gridCol w:w="665"/>
        <w:gridCol w:w="795"/>
        <w:gridCol w:w="795"/>
        <w:gridCol w:w="665"/>
        <w:gridCol w:w="691"/>
        <w:gridCol w:w="665"/>
        <w:gridCol w:w="593"/>
      </w:tblGrid>
      <w:tr w:rsidR="00D83CEC" w:rsidTr="00B91B9C">
        <w:trPr>
          <w:cantSplit/>
          <w:tblCellSpacing w:w="0" w:type="dxa"/>
          <w:jc w:val="center"/>
        </w:trPr>
        <w:tc>
          <w:tcPr>
            <w:tcW w:w="0" w:type="auto"/>
            <w:tcBorders>
              <w:top w:val="single" w:sz="8" w:space="0" w:color="000000"/>
              <w:left w:val="single" w:sz="8" w:space="0" w:color="000000"/>
              <w:right w:val="single" w:sz="8" w:space="0" w:color="000000"/>
            </w:tcBorders>
            <w:vAlign w:val="center"/>
          </w:tcPr>
          <w:p w:rsidR="00D83CEC" w:rsidRDefault="00D83CEC" w:rsidP="008E47F9">
            <w:pPr>
              <w:jc w:val="center"/>
            </w:pPr>
            <w:r>
              <w:lastRenderedPageBreak/>
              <w:t>Chữ số TT/</w:t>
            </w:r>
          </w:p>
        </w:tc>
        <w:tc>
          <w:tcPr>
            <w:tcW w:w="0" w:type="auto"/>
            <w:gridSpan w:val="7"/>
            <w:tcBorders>
              <w:top w:val="single" w:sz="8" w:space="0" w:color="000000"/>
              <w:bottom w:val="single" w:sz="8" w:space="0" w:color="000000"/>
              <w:right w:val="single" w:sz="8" w:space="0" w:color="000000"/>
            </w:tcBorders>
            <w:vAlign w:val="center"/>
          </w:tcPr>
          <w:p w:rsidR="00D83CEC" w:rsidRDefault="00D83CEC" w:rsidP="008E47F9">
            <w:pPr>
              <w:jc w:val="center"/>
            </w:pPr>
            <w:r>
              <w:t>Thông số hệ con lắc ngược</w:t>
            </w:r>
          </w:p>
        </w:tc>
      </w:tr>
      <w:tr w:rsidR="00D83CEC" w:rsidTr="00D83CEC">
        <w:trPr>
          <w:cantSplit/>
          <w:tblCellSpacing w:w="0" w:type="dxa"/>
          <w:jc w:val="center"/>
        </w:trPr>
        <w:tc>
          <w:tcPr>
            <w:tcW w:w="0" w:type="auto"/>
            <w:tcBorders>
              <w:left w:val="single" w:sz="8" w:space="0" w:color="000000"/>
              <w:right w:val="single" w:sz="8" w:space="0" w:color="000000"/>
            </w:tcBorders>
            <w:vAlign w:val="center"/>
          </w:tcPr>
          <w:p w:rsidR="00D83CEC" w:rsidRDefault="00D83CEC" w:rsidP="008E47F9">
            <w:pPr>
              <w:jc w:val="center"/>
            </w:pPr>
            <w:r>
              <w:t>MSHV</w:t>
            </w:r>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I</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l</m:t>
                </m:r>
              </m:oMath>
            </m:oMathPara>
          </w:p>
        </w:tc>
        <w:tc>
          <w:tcPr>
            <w:tcW w:w="0" w:type="auto"/>
            <w:tcBorders>
              <w:right w:val="single" w:sz="8" w:space="0" w:color="000000"/>
            </w:tcBorders>
            <w:vAlign w:val="center"/>
          </w:tcPr>
          <w:p w:rsidR="00D83CEC" w:rsidRDefault="004400E0" w:rsidP="008E47F9">
            <w:pPr>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cb</m:t>
                    </m:r>
                  </m:sub>
                </m:sSub>
              </m:oMath>
            </m:oMathPara>
          </w:p>
        </w:tc>
        <w:tc>
          <w:tcPr>
            <w:tcW w:w="0" w:type="auto"/>
            <w:tcBorders>
              <w:right w:val="single" w:sz="8" w:space="0" w:color="000000"/>
            </w:tcBorders>
            <w:vAlign w:val="center"/>
          </w:tcPr>
          <w:p w:rsidR="00D83CEC" w:rsidRDefault="004400E0" w:rsidP="008E47F9">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tcBorders>
              <w:right w:val="single" w:sz="8" w:space="0" w:color="000000"/>
            </w:tcBorders>
            <w:vAlign w:val="center"/>
          </w:tcPr>
          <w:p w:rsidR="00D83CEC" w:rsidRDefault="004400E0" w:rsidP="008E47F9">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83CEC" w:rsidTr="008E47F9">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D83CEC" w:rsidRDefault="00F34063" w:rsidP="008E47F9">
            <w:pPr>
              <w:jc w:val="center"/>
            </w:pPr>
            <w:r>
              <w:t>3</w:t>
            </w:r>
          </w:p>
        </w:tc>
        <w:tc>
          <w:tcPr>
            <w:tcW w:w="0" w:type="auto"/>
            <w:tcBorders>
              <w:bottom w:val="single" w:sz="8" w:space="0" w:color="000000"/>
              <w:right w:val="single" w:sz="8" w:space="0" w:color="000000"/>
            </w:tcBorders>
            <w:vAlign w:val="center"/>
          </w:tcPr>
          <w:p w:rsidR="00D83CEC" w:rsidRDefault="00D83CEC" w:rsidP="008E47F9">
            <w:pPr>
              <w:jc w:val="center"/>
            </w:pPr>
            <w:r>
              <w:t>2.5</w:t>
            </w:r>
          </w:p>
        </w:tc>
        <w:tc>
          <w:tcPr>
            <w:tcW w:w="0" w:type="auto"/>
            <w:tcBorders>
              <w:bottom w:val="single" w:sz="8" w:space="0" w:color="000000"/>
              <w:right w:val="single" w:sz="8" w:space="0" w:color="000000"/>
            </w:tcBorders>
            <w:vAlign w:val="center"/>
          </w:tcPr>
          <w:p w:rsidR="00D83CEC" w:rsidRDefault="00D83CEC" w:rsidP="008E47F9">
            <w:pPr>
              <w:jc w:val="center"/>
            </w:pPr>
            <w:r>
              <w:t>0.05</w:t>
            </w:r>
          </w:p>
        </w:tc>
        <w:tc>
          <w:tcPr>
            <w:tcW w:w="0" w:type="auto"/>
            <w:tcBorders>
              <w:bottom w:val="single" w:sz="8" w:space="0" w:color="000000"/>
              <w:right w:val="single" w:sz="8" w:space="0" w:color="000000"/>
            </w:tcBorders>
            <w:vAlign w:val="center"/>
          </w:tcPr>
          <w:p w:rsidR="00D83CEC" w:rsidRDefault="00D83CEC" w:rsidP="008E47F9">
            <w:pPr>
              <w:jc w:val="center"/>
            </w:pPr>
            <w:r>
              <w:t>0.35</w:t>
            </w:r>
          </w:p>
        </w:tc>
        <w:tc>
          <w:tcPr>
            <w:tcW w:w="0" w:type="auto"/>
            <w:tcBorders>
              <w:bottom w:val="single" w:sz="8" w:space="0" w:color="000000"/>
              <w:right w:val="single" w:sz="8" w:space="0" w:color="000000"/>
            </w:tcBorders>
            <w:vAlign w:val="center"/>
          </w:tcPr>
          <w:p w:rsidR="00D83CEC" w:rsidRDefault="00D83CEC" w:rsidP="008E47F9">
            <w:pPr>
              <w:jc w:val="center"/>
            </w:pPr>
            <w:r>
              <w:t>0.7</w:t>
            </w:r>
          </w:p>
        </w:tc>
        <w:tc>
          <w:tcPr>
            <w:tcW w:w="0" w:type="auto"/>
            <w:tcBorders>
              <w:bottom w:val="single" w:sz="8" w:space="0" w:color="000000"/>
              <w:right w:val="single" w:sz="8" w:space="0" w:color="000000"/>
            </w:tcBorders>
            <w:vAlign w:val="center"/>
          </w:tcPr>
          <w:p w:rsidR="00D83CEC" w:rsidRDefault="00D83CEC" w:rsidP="008E47F9">
            <w:pPr>
              <w:jc w:val="center"/>
            </w:pPr>
            <w:r>
              <w:t>0.1</w:t>
            </w:r>
          </w:p>
        </w:tc>
        <w:tc>
          <w:tcPr>
            <w:tcW w:w="0" w:type="auto"/>
            <w:tcBorders>
              <w:bottom w:val="single" w:sz="8" w:space="0" w:color="000000"/>
              <w:right w:val="single" w:sz="8" w:space="0" w:color="000000"/>
            </w:tcBorders>
            <w:vAlign w:val="center"/>
          </w:tcPr>
          <w:p w:rsidR="00D83CEC" w:rsidRDefault="00D83CEC" w:rsidP="008E47F9">
            <w:pPr>
              <w:jc w:val="center"/>
            </w:pPr>
            <w:r>
              <w:t>0.3</w:t>
            </w:r>
          </w:p>
        </w:tc>
        <w:tc>
          <w:tcPr>
            <w:tcW w:w="0" w:type="auto"/>
            <w:tcBorders>
              <w:bottom w:val="single" w:sz="8" w:space="0" w:color="000000"/>
              <w:right w:val="single" w:sz="8" w:space="0" w:color="000000"/>
            </w:tcBorders>
            <w:vAlign w:val="center"/>
          </w:tcPr>
          <w:p w:rsidR="00D83CEC" w:rsidRDefault="004400E0" w:rsidP="00D83CEC">
            <w:pPr>
              <w:jc w:val="center"/>
            </w:pPr>
            <m:oMathPara>
              <m:oMath>
                <m:f>
                  <m:fPr>
                    <m:ctrlPr>
                      <w:rPr>
                        <w:rFonts w:ascii="Cambria Math" w:hAnsi="Cambria Math"/>
                        <w:i/>
                      </w:rPr>
                    </m:ctrlPr>
                  </m:fPr>
                  <m:num>
                    <m:r>
                      <w:rPr>
                        <w:rFonts w:ascii="Cambria Math" w:hAnsi="Cambria Math"/>
                      </w:rPr>
                      <m:t>π</m:t>
                    </m:r>
                  </m:num>
                  <m:den>
                    <m:r>
                      <w:rPr>
                        <w:rFonts w:ascii="Cambria Math" w:hAnsi="Cambria Math"/>
                      </w:rPr>
                      <m:t>6</m:t>
                    </m:r>
                  </m:den>
                </m:f>
              </m:oMath>
            </m:oMathPara>
          </w:p>
        </w:tc>
      </w:tr>
    </w:tbl>
    <w:p w:rsidR="00693926" w:rsidRDefault="00693926" w:rsidP="00C0782B">
      <w:pPr>
        <w:pStyle w:val="Content"/>
      </w:pPr>
    </w:p>
    <w:p w:rsidR="00693926" w:rsidRDefault="00693926">
      <w:pPr>
        <w:spacing w:line="240" w:lineRule="auto"/>
      </w:pPr>
      <w:r>
        <w:br w:type="page"/>
      </w:r>
    </w:p>
    <w:p w:rsidR="006649CD" w:rsidRDefault="006649CD" w:rsidP="006649CD">
      <w:pPr>
        <w:spacing w:after="120" w:line="240" w:lineRule="atLeast"/>
      </w:pPr>
      <w:r>
        <w:rPr>
          <w:b/>
        </w:rPr>
        <w:lastRenderedPageBreak/>
        <w:t>Bài làm:</w:t>
      </w:r>
    </w:p>
    <w:p w:rsidR="005C5E6B" w:rsidRDefault="005C5E6B" w:rsidP="005C5E6B">
      <w:pPr>
        <w:spacing w:after="120" w:line="240" w:lineRule="atLeast"/>
      </w:pPr>
      <w:r>
        <w:t>Các bước giải quyết yêu cầu được thực hiện như sau:</w:t>
      </w:r>
    </w:p>
    <w:p w:rsidR="005C5E6B" w:rsidRDefault="005C5E6B" w:rsidP="005C5E6B">
      <w:pPr>
        <w:pStyle w:val="Heading2"/>
      </w:pPr>
      <w:r>
        <w:t>Xây dựng mô hình mô phỏng cho đối tượng Ball&amp;Beam IPC (</w:t>
      </w:r>
      <w:r w:rsidRPr="005C5E6B">
        <w:t>inverted pendulum cart</w:t>
      </w:r>
      <w:r>
        <w:t>)</w:t>
      </w:r>
    </w:p>
    <w:p w:rsidR="006F6A4B" w:rsidRDefault="006F6A4B" w:rsidP="006F6A4B">
      <w:pPr>
        <w:numPr>
          <w:ilvl w:val="0"/>
          <w:numId w:val="5"/>
        </w:numPr>
        <w:spacing w:after="120" w:line="240" w:lineRule="atLeast"/>
      </w:pPr>
      <w:r>
        <w:t xml:space="preserve">Tín hiệu vào </w:t>
      </w:r>
      <m:oMath>
        <m:r>
          <w:rPr>
            <w:rFonts w:ascii="Cambria Math" w:hAnsi="Cambria Math"/>
          </w:rPr>
          <m:t>u</m:t>
        </m:r>
      </m:oMath>
      <w:r>
        <w:t xml:space="preserve"> là </w:t>
      </w:r>
      <w:r w:rsidR="00DD5ECB">
        <w:t>lực</w:t>
      </w:r>
      <w:r>
        <w:t xml:space="preserve"> tác động vào </w:t>
      </w:r>
      <w:r w:rsidR="00DD5ECB">
        <w:t>lên xe</w:t>
      </w:r>
      <w:r>
        <w:t>.</w:t>
      </w:r>
    </w:p>
    <w:p w:rsidR="006F6A4B" w:rsidRDefault="006F6A4B" w:rsidP="006F6A4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t xml:space="preserve"> lần lượt là góc quay của </w:t>
      </w:r>
      <w:r w:rsidR="00DD5ECB">
        <w:t>con lắc</w:t>
      </w:r>
      <w:r>
        <w:t xml:space="preserve">, vận tốc góc của </w:t>
      </w:r>
      <w:r w:rsidR="00DD5ECB">
        <w:t>con lắc</w:t>
      </w:r>
      <w:r>
        <w:t xml:space="preserve">, vị trí </w:t>
      </w:r>
      <w:r w:rsidR="00DD5ECB">
        <w:t>xe</w:t>
      </w:r>
      <w:r>
        <w:t xml:space="preserve">, vận tốc </w:t>
      </w:r>
      <w:r w:rsidR="00DD5ECB">
        <w:t>xe</w:t>
      </w:r>
      <w:r>
        <w:t>.</w:t>
      </w:r>
    </w:p>
    <w:p w:rsidR="0078759E" w:rsidRDefault="0078759E" w:rsidP="0078759E">
      <w:pPr>
        <w:spacing w:after="120" w:line="240" w:lineRule="atLeast"/>
      </w:pPr>
    </w:p>
    <w:p w:rsidR="0078759E" w:rsidRDefault="0078759E" w:rsidP="00875482">
      <w:pPr>
        <w:spacing w:after="120" w:line="240" w:lineRule="atLeast"/>
      </w:pPr>
      <w:r>
        <w:t>Từ hai phương trình trạng thái, ta xây dựng mô hình mô phỏng cho hệ với:</w:t>
      </w:r>
    </w:p>
    <w:p w:rsidR="00971F4C" w:rsidRDefault="004400E0" w:rsidP="00971F4C">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5C5E6B" w:rsidRDefault="007D3D1E" w:rsidP="005C5E6B">
      <w:pPr>
        <w:pStyle w:val="Content"/>
      </w:pPr>
      <w:r>
        <w:t>Hệ trên tương tương với:</w:t>
      </w:r>
    </w:p>
    <w:p w:rsidR="007D3D1E" w:rsidRDefault="007D3D1E" w:rsidP="007D3D1E">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i/>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m:t>
              </m:r>
              <m:r>
                <w:rPr>
                  <w:rFonts w:ascii="Cambria Math" w:hAnsi="Cambria Math"/>
                </w:rPr>
                <m:t>g</m:t>
              </m:r>
              <m:r>
                <m:rPr>
                  <m:sty m:val="p"/>
                </m:rPr>
                <w:rPr>
                  <w:rFonts w:ascii="Cambria Math" w:hAnsi="Cambria Math"/>
                </w:rPr>
                <m:t>cos(</m:t>
              </m:r>
              <m:r>
                <w:rPr>
                  <w:rFonts w:ascii="Cambria Math" w:hAnsi="Cambria Math"/>
                </w:rPr>
                <m:t>θ</m:t>
              </m:r>
              <m:r>
                <w:rPr>
                  <w:rFonts w:ascii="Cambria Math" w:hAnsi="Cambria Math"/>
                </w:rPr>
                <m:t>)</m:t>
              </m:r>
              <m:r>
                <m:rPr>
                  <m:sty m:val="p"/>
                </m:rPr>
                <w:rPr>
                  <w:rFonts w:ascii="Cambria Math" w:hAnsi="Cambria Math"/>
                </w:rPr>
                <m:t>sin⁡(</m:t>
              </m:r>
              <m:r>
                <w:rPr>
                  <w:rFonts w:ascii="Cambria Math" w:hAnsi="Cambria Math"/>
                </w:rPr>
                <m:t>θ</m:t>
              </m:r>
              <m:r>
                <w:rPr>
                  <w:rFonts w:ascii="Cambria Math" w:hAnsi="Cambria Math"/>
                </w:rPr>
                <m:t>)</m:t>
              </m:r>
            </m:num>
            <m:den>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r>
            <w:br/>
          </m:r>
        </m:oMath>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cos(</m:t>
              </m:r>
              <m:r>
                <w:rPr>
                  <w:rFonts w:ascii="Cambria Math" w:hAnsi="Cambria Math"/>
                </w:rPr>
                <m:t>θ</m:t>
              </m:r>
              <m:r>
                <w:rPr>
                  <w:rFonts w:ascii="Cambria Math" w:hAnsi="Cambria Math"/>
                </w:rPr>
                <m:t>)</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g</m:t>
              </m:r>
              <m:r>
                <m:rPr>
                  <m:sty m:val="p"/>
                </m:rPr>
                <w:rPr>
                  <w:rFonts w:ascii="Cambria Math" w:hAnsi="Cambria Math"/>
                </w:rPr>
                <m:t>(sin⁡(</m:t>
              </m:r>
              <m:r>
                <w:rPr>
                  <w:rFonts w:ascii="Cambria Math" w:hAnsi="Cambria Math"/>
                </w:rPr>
                <m:t>θ</m:t>
              </m:r>
              <m:r>
                <w:rPr>
                  <w:rFonts w:ascii="Cambria Math" w:hAnsi="Cambria Math"/>
                </w:rPr>
                <m:t>)</m:t>
              </m:r>
              <m:r>
                <m:rPr>
                  <m:sty m:val="p"/>
                </m:rPr>
                <w:rPr>
                  <w:rFonts w:ascii="Cambria Math" w:hAnsi="Cambria Math"/>
                </w:rPr>
                <m:t>)-</m:t>
              </m:r>
              <m:r>
                <w:rPr>
                  <w:rFonts w:ascii="Cambria Math" w:hAnsi="Cambria Math"/>
                </w:rPr>
                <m:t>ml(</m:t>
              </m:r>
              <m:r>
                <m:rPr>
                  <m:sty m:val="p"/>
                </m:rPr>
                <w:rPr>
                  <w:rFonts w:ascii="Cambria Math" w:hAnsi="Cambria Math"/>
                </w:rPr>
                <m:t>cos</m:t>
              </m:r>
              <m:d>
                <m:dPr>
                  <m:ctrlPr>
                    <w:rPr>
                      <w:rFonts w:ascii="Cambria Math" w:hAnsi="Cambria Math"/>
                    </w:rPr>
                  </m:ctrlPr>
                </m:dPr>
                <m:e>
                  <m:r>
                    <w:rPr>
                      <w:rFonts w:ascii="Cambria Math" w:hAnsi="Cambria Math"/>
                    </w:rPr>
                    <m:t>θ</m:t>
                  </m:r>
                  <m:ctrlPr>
                    <w:rPr>
                      <w:rFonts w:ascii="Cambria Math" w:hAnsi="Cambria Math"/>
                      <w:i/>
                    </w:rPr>
                  </m:ctrlP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ctrlPr>
                        <w:rPr>
                          <w:rFonts w:ascii="Cambria Math" w:hAnsi="Cambria Math"/>
                          <w:i/>
                        </w:rPr>
                      </m:ctrlPr>
                    </m:e>
                  </m:d>
                </m:e>
              </m:func>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ml</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)I</m:t>
              </m:r>
            </m:den>
          </m:f>
        </m:oMath>
      </m:oMathPara>
    </w:p>
    <w:p w:rsidR="007D3D1E" w:rsidRPr="005C5E6B" w:rsidRDefault="00F0447C" w:rsidP="005C5E6B">
      <w:pPr>
        <w:pStyle w:val="Content"/>
      </w:pPr>
      <w:r w:rsidRPr="00F0447C">
        <w:drawing>
          <wp:inline distT="0" distB="0" distL="0" distR="0" wp14:anchorId="5D83ECBA" wp14:editId="21693A87">
            <wp:extent cx="5580380" cy="217551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175510"/>
                    </a:xfrm>
                    <a:prstGeom prst="rect">
                      <a:avLst/>
                    </a:prstGeom>
                  </pic:spPr>
                </pic:pic>
              </a:graphicData>
            </a:graphic>
          </wp:inline>
        </w:drawing>
      </w:r>
    </w:p>
    <w:p w:rsidR="007331F0" w:rsidRDefault="007331F0" w:rsidP="007331F0">
      <w:pPr>
        <w:rPr>
          <w:lang w:eastAsia="x-none"/>
        </w:rPr>
      </w:pPr>
      <w:r>
        <w:rPr>
          <w:lang w:eastAsia="x-none"/>
        </w:rPr>
        <w:t>Các thông số của hệ được chọn như sau:</w:t>
      </w:r>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M=2.5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I=0.05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m=0.35</m:t>
        </m:r>
      </m:oMath>
    </w:p>
    <w:p w:rsidR="00C0782B" w:rsidRPr="006E353A" w:rsidRDefault="007331F0" w:rsidP="007331F0">
      <w:pPr>
        <w:pStyle w:val="ListParagraph"/>
        <w:numPr>
          <w:ilvl w:val="0"/>
          <w:numId w:val="3"/>
        </w:numPr>
        <w:spacing w:after="240"/>
      </w:pPr>
      <m:oMath>
        <m:r>
          <w:rPr>
            <w:rFonts w:ascii="Cambria Math" w:hAnsi="Cambria Math"/>
          </w:rPr>
          <m:t>l=0.7</m:t>
        </m:r>
      </m:oMath>
      <w:r>
        <w:rPr>
          <w:rFonts w:ascii="Cambria Math" w:hAnsi="Cambria Math"/>
        </w:rPr>
        <w:t xml:space="preserve"> </w:t>
      </w:r>
    </w:p>
    <w:p w:rsidR="006E353A" w:rsidRDefault="00A61335" w:rsidP="006E353A">
      <w:pPr>
        <w:spacing w:after="240"/>
        <w:rPr>
          <w:rFonts w:ascii="Cambria Math" w:hAnsi="Cambria Math"/>
        </w:rPr>
      </w:pPr>
      <w:r>
        <w:rPr>
          <w:rFonts w:ascii="Cambria Math" w:hAnsi="Cambria Math"/>
        </w:rPr>
        <w:t>Trạng thái ban đầu của hệ thống:</w:t>
      </w:r>
    </w:p>
    <w:p w:rsidR="00A61335" w:rsidRPr="004A3823" w:rsidRDefault="00A61335"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=0.3</m:t>
        </m:r>
      </m:oMath>
    </w:p>
    <w:p w:rsidR="00A61335" w:rsidRPr="001560EA" w:rsidRDefault="00A61335"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oMath>
    </w:p>
    <w:p w:rsidR="00A61335" w:rsidRDefault="00213C94" w:rsidP="006E353A">
      <w:pPr>
        <w:spacing w:after="240"/>
      </w:pPr>
      <w:r>
        <w:t>Vị trí cân bằng mong muốn của xe:</w:t>
      </w:r>
    </w:p>
    <w:p w:rsidR="007920AA" w:rsidRPr="00C569F3" w:rsidRDefault="00213C94" w:rsidP="007920AA">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cb</m:t>
            </m:r>
          </m:sub>
        </m:sSub>
        <m:r>
          <w:rPr>
            <w:rFonts w:ascii="Cambria Math" w:hAnsi="Cambria Math"/>
          </w:rPr>
          <m:t>=0.1</m:t>
        </m:r>
      </m:oMath>
    </w:p>
    <w:p w:rsidR="00C569F3" w:rsidRDefault="00011F76" w:rsidP="00C569F3">
      <w:pPr>
        <w:spacing w:after="240"/>
      </w:pPr>
      <w:r w:rsidRPr="00011F76">
        <w:drawing>
          <wp:inline distT="0" distB="0" distL="0" distR="0" wp14:anchorId="1939665A" wp14:editId="7026DBB5">
            <wp:extent cx="4040233" cy="45071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507147"/>
                    </a:xfrm>
                    <a:prstGeom prst="rect">
                      <a:avLst/>
                    </a:prstGeom>
                  </pic:spPr>
                </pic:pic>
              </a:graphicData>
            </a:graphic>
          </wp:inline>
        </w:drawing>
      </w:r>
    </w:p>
    <w:p w:rsidR="0019373E" w:rsidRDefault="0019373E" w:rsidP="0019373E">
      <w:pPr>
        <w:pStyle w:val="Heading2"/>
      </w:pPr>
      <w:r>
        <w:t>Thiết kế bộ điều khiển mờ</w:t>
      </w:r>
    </w:p>
    <w:p w:rsidR="0019373E" w:rsidRDefault="0019373E" w:rsidP="0019373E">
      <w:pPr>
        <w:pStyle w:val="Heading3"/>
      </w:pPr>
      <w:r>
        <w:t>Chọn cá biến ngõ vào và ngõ ra</w:t>
      </w:r>
    </w:p>
    <w:p w:rsidR="0019373E" w:rsidRDefault="0019373E" w:rsidP="0019373E">
      <w:pPr>
        <w:spacing w:after="240"/>
      </w:pPr>
      <w:r>
        <w:t xml:space="preserve">Chọn 4 biến vào lần lượt là : Góc lệch của </w:t>
      </w:r>
      <w:r>
        <w:t>con lắc</w:t>
      </w:r>
      <w:r>
        <w:t xml:space="preserve"> so với phương </w:t>
      </w:r>
      <w:r>
        <w:t>thẳng đứng</w:t>
      </w:r>
      <w:r>
        <w:t xml:space="preserve">, vận tốc góc của </w:t>
      </w:r>
      <w:r>
        <w:t>con lắc</w:t>
      </w:r>
      <w:r>
        <w:t xml:space="preserve">, vị trí của </w:t>
      </w:r>
      <w:r>
        <w:t>xe</w:t>
      </w:r>
      <w:r>
        <w:t xml:space="preserve">, vận tốc của </w:t>
      </w:r>
      <w:r>
        <w:t xml:space="preserve">xe </w:t>
      </w:r>
      <w:r>
        <w:t xml:space="preserve">và biến ra là </w:t>
      </w:r>
      <w:r>
        <w:t xml:space="preserve">lực </w:t>
      </w:r>
      <w:r>
        <w:t xml:space="preserve">u </w:t>
      </w:r>
      <w:r>
        <w:t>tác động lên xe</w:t>
      </w:r>
      <w:r>
        <w:t xml:space="preserve">(Tất cả đều có chiều dương như hình vẽ). </w:t>
      </w:r>
    </w:p>
    <w:p w:rsidR="0019373E" w:rsidRDefault="0019373E" w:rsidP="0019373E">
      <w:pPr>
        <w:spacing w:after="240"/>
      </w:pPr>
      <w:r w:rsidRPr="0019373E">
        <w:lastRenderedPageBreak/>
        <w:drawing>
          <wp:inline distT="0" distB="0" distL="0" distR="0" wp14:anchorId="3C6B264A" wp14:editId="048395A6">
            <wp:extent cx="4945474" cy="3935416"/>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474" cy="3935416"/>
                    </a:xfrm>
                    <a:prstGeom prst="rect">
                      <a:avLst/>
                    </a:prstGeom>
                  </pic:spPr>
                </pic:pic>
              </a:graphicData>
            </a:graphic>
          </wp:inline>
        </w:drawing>
      </w:r>
    </w:p>
    <w:p w:rsidR="00592468" w:rsidRDefault="00592468" w:rsidP="00592468">
      <w:pPr>
        <w:spacing w:after="240"/>
      </w:pPr>
      <w:r>
        <w:t>Với giới hạn của các biến như sau:</w:t>
      </w:r>
    </w:p>
    <w:p w:rsidR="00592468" w:rsidRPr="009004DC" w:rsidRDefault="00592468" w:rsidP="00592468">
      <w:pPr>
        <w:numPr>
          <w:ilvl w:val="0"/>
          <w:numId w:val="7"/>
        </w:numPr>
        <w:spacing w:after="120" w:line="240" w:lineRule="atLeast"/>
      </w:pPr>
      <w:r>
        <w:t xml:space="preserve">Góc lệch của </w:t>
      </w:r>
      <w:r>
        <w:t>con lắc</w:t>
      </w:r>
      <w:r>
        <w:t xml:space="preserve">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w:rPr>
                <w:rFonts w:ascii="Cambria Math" w:hAnsi="Cambria Math"/>
              </w:rPr>
              <m:t>5</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w:rPr>
                <w:rFonts w:ascii="Cambria Math" w:hAnsi="Cambria Math"/>
              </w:rPr>
              <m:t>5</m:t>
            </m:r>
          </m:den>
        </m:f>
        <m:r>
          <m:rPr>
            <m:sty m:val="p"/>
          </m:rPr>
          <w:rPr>
            <w:rFonts w:ascii="Cambria Math" w:hAnsi="Cambria Math"/>
          </w:rPr>
          <m:t>]</m:t>
        </m:r>
      </m:oMath>
      <w:r>
        <w:t xml:space="preserve"> (Rad) (</w:t>
      </w:r>
      <w:r>
        <w:t>thỏa mãn yêu cầu ban đầu của bài toán</w:t>
      </w:r>
      <w:r>
        <w:t>)</w:t>
      </w:r>
    </w:p>
    <w:p w:rsidR="00592468" w:rsidRPr="009004DC" w:rsidRDefault="00592468" w:rsidP="00592468">
      <w:pPr>
        <w:pStyle w:val="Content"/>
        <w:numPr>
          <w:ilvl w:val="0"/>
          <w:numId w:val="7"/>
        </w:numPr>
      </w:pPr>
      <w:r>
        <w:t xml:space="preserve">Vận tốc góc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ctrlPr>
              <w:rPr>
                <w:rFonts w:ascii="Cambria Math" w:hAnsi="Cambria Math"/>
                <w:i/>
              </w:rPr>
            </m:ctrlPr>
          </m:num>
          <m:den>
            <m:r>
              <m:rPr>
                <m:sty m:val="p"/>
              </m:rPr>
              <w:rPr>
                <w:rFonts w:ascii="Cambria Math" w:hAnsi="Cambria Math"/>
              </w:rPr>
              <m:t>2</m:t>
            </m:r>
          </m:den>
        </m:f>
        <m:r>
          <m:rPr>
            <m:sty m:val="p"/>
          </m:rPr>
          <w:rPr>
            <w:rFonts w:ascii="Cambria Math" w:hAnsi="Cambria Math"/>
          </w:rPr>
          <m:t>]</m:t>
        </m:r>
      </m:oMath>
      <w:r>
        <w:t xml:space="preserve"> (Rad/s) </w:t>
      </w:r>
      <w:r w:rsidRPr="009004DC">
        <w:t xml:space="preserve">Quá trình này phải </w:t>
      </w:r>
      <w:r>
        <w:t>dự b́o bằng thực</w:t>
      </w:r>
      <w:r w:rsidRPr="009004DC">
        <w:t xml:space="preserve"> </w:t>
      </w:r>
      <w:r>
        <w:t>nghiệm để chọn giá trị cho thích hợp.</w:t>
      </w:r>
    </w:p>
    <w:p w:rsidR="00592468" w:rsidRDefault="00592468" w:rsidP="00592468">
      <w:pPr>
        <w:numPr>
          <w:ilvl w:val="0"/>
          <w:numId w:val="7"/>
        </w:numPr>
        <w:spacing w:after="120" w:line="240" w:lineRule="atLeast"/>
      </w:pPr>
      <w:r>
        <w:t xml:space="preserve">Vị trí </w:t>
      </w:r>
      <w:r w:rsidR="00E1699E">
        <w:t>xe</w:t>
      </w:r>
      <w:r>
        <w:t xml:space="preserve">: </w:t>
      </w:r>
      <m:oMath>
        <m:r>
          <m:rPr>
            <m:sty m:val="p"/>
          </m:rPr>
          <w:rPr>
            <w:rFonts w:ascii="Cambria Math" w:hAnsi="Cambria Math"/>
          </w:rPr>
          <m:t>[-10</m:t>
        </m:r>
        <m:r>
          <w:rPr>
            <w:rFonts w:ascii="Cambria Math" w:hAnsi="Cambria Math"/>
          </w:rPr>
          <m:t xml:space="preserve">   </m:t>
        </m:r>
        <m:r>
          <m:rPr>
            <m:sty m:val="p"/>
          </m:rPr>
          <w:rPr>
            <w:rFonts w:ascii="Cambria Math" w:hAnsi="Cambria Math"/>
          </w:rPr>
          <m:t>10</m:t>
        </m:r>
        <m:r>
          <m:rPr>
            <m:sty m:val="p"/>
          </m:rPr>
          <w:rPr>
            <w:rFonts w:ascii="Cambria Math" w:hAnsi="Cambria Math"/>
          </w:rPr>
          <m:t>]</m:t>
        </m:r>
      </m:oMath>
      <w:r>
        <w:t xml:space="preserve"> (</w:t>
      </w:r>
      <w:r w:rsidR="00373AEF">
        <w:t>thỏa mãn yêu cầu ban đầu của bài toán</w:t>
      </w:r>
      <w:r>
        <w:t>)</w:t>
      </w:r>
    </w:p>
    <w:p w:rsidR="00592468" w:rsidRDefault="00373AEF" w:rsidP="00592468">
      <w:pPr>
        <w:numPr>
          <w:ilvl w:val="0"/>
          <w:numId w:val="7"/>
        </w:numPr>
        <w:spacing w:after="120" w:line="240" w:lineRule="atLeast"/>
      </w:pPr>
      <w:r>
        <w:t xml:space="preserve">Vận tốc của </w:t>
      </w:r>
      <w:r w:rsidR="00764CC6">
        <w:t>xe</w:t>
      </w:r>
      <w:r>
        <w:t>: [-4   4</w:t>
      </w:r>
      <w:r w:rsidR="00592468">
        <w:t>] (Quá trình này phải Phải dự b́o bằng thực nghiệm để chọn giá trị cho thích hợp)</w:t>
      </w:r>
    </w:p>
    <w:p w:rsidR="00592468" w:rsidRDefault="00BB4432" w:rsidP="00592468">
      <w:pPr>
        <w:numPr>
          <w:ilvl w:val="0"/>
          <w:numId w:val="7"/>
        </w:numPr>
        <w:spacing w:after="120" w:line="240" w:lineRule="atLeast"/>
      </w:pPr>
      <w:r>
        <w:t>Lực tác động vào xe</w:t>
      </w:r>
      <w:r w:rsidR="00592468">
        <w:t xml:space="preserve">: [-50 50] (Nm) </w:t>
      </w:r>
    </w:p>
    <w:p w:rsidR="000742D8" w:rsidRDefault="000742D8" w:rsidP="000742D8">
      <w:pPr>
        <w:spacing w:after="120" w:line="240" w:lineRule="atLeast"/>
      </w:pPr>
    </w:p>
    <w:p w:rsidR="000742D8" w:rsidRDefault="000742D8" w:rsidP="000742D8">
      <w:pPr>
        <w:pStyle w:val="Heading3"/>
      </w:pPr>
      <w:r>
        <w:t>Tiền xử lý ngõ vào và hậu xử lý ngõ ra</w:t>
      </w:r>
    </w:p>
    <w:p w:rsidR="000742D8" w:rsidRDefault="000742D8" w:rsidP="000742D8">
      <w:pPr>
        <w:pStyle w:val="Content"/>
        <w:numPr>
          <w:ilvl w:val="0"/>
          <w:numId w:val="8"/>
        </w:numPr>
      </w:pPr>
      <w:r>
        <w:t>Hệ số tiền xử lý:</w:t>
      </w:r>
    </w:p>
    <w:p w:rsidR="000742D8" w:rsidRDefault="000742D8" w:rsidP="000742D8">
      <w:pPr>
        <w:pStyle w:val="Content"/>
        <w:numPr>
          <w:ilvl w:val="1"/>
          <w:numId w:val="8"/>
        </w:numPr>
      </w:pPr>
      <w:r>
        <w:t>Biến góc quay: K_theta</w:t>
      </w:r>
    </w:p>
    <w:p w:rsidR="000742D8" w:rsidRDefault="000742D8" w:rsidP="000742D8">
      <w:pPr>
        <w:pStyle w:val="Content"/>
        <w:numPr>
          <w:ilvl w:val="1"/>
          <w:numId w:val="8"/>
        </w:numPr>
      </w:pPr>
      <w:r>
        <w:t>Vận tốc góc quay: K_theta_dot</w:t>
      </w:r>
    </w:p>
    <w:p w:rsidR="000742D8" w:rsidRDefault="000742D8" w:rsidP="000742D8">
      <w:pPr>
        <w:pStyle w:val="Content"/>
        <w:numPr>
          <w:ilvl w:val="1"/>
          <w:numId w:val="8"/>
        </w:numPr>
      </w:pPr>
      <w:r>
        <w:lastRenderedPageBreak/>
        <w:t>Vị trí bóng: K_x</w:t>
      </w:r>
    </w:p>
    <w:p w:rsidR="000742D8" w:rsidRDefault="000742D8" w:rsidP="000742D8">
      <w:pPr>
        <w:pStyle w:val="Content"/>
        <w:numPr>
          <w:ilvl w:val="1"/>
          <w:numId w:val="8"/>
        </w:numPr>
      </w:pPr>
      <w:r>
        <w:t>Vận tốc bóng: K_x_dot</w:t>
      </w:r>
    </w:p>
    <w:p w:rsidR="000742D8" w:rsidRDefault="000742D8" w:rsidP="000742D8">
      <w:pPr>
        <w:pStyle w:val="Content"/>
        <w:numPr>
          <w:ilvl w:val="0"/>
          <w:numId w:val="8"/>
        </w:numPr>
      </w:pPr>
      <w:r>
        <w:t xml:space="preserve">Hệ số hậu xử lý: </w:t>
      </w:r>
      <w:r w:rsidRPr="00286FF3">
        <w:t>K_out</w:t>
      </w:r>
    </w:p>
    <w:p w:rsidR="00D95A78" w:rsidRDefault="00D95A78" w:rsidP="0019373E">
      <w:pPr>
        <w:spacing w:after="240"/>
      </w:pPr>
    </w:p>
    <w:p w:rsidR="000742D8" w:rsidRDefault="000742D8" w:rsidP="000742D8">
      <w:pPr>
        <w:pStyle w:val="Heading3"/>
      </w:pPr>
      <w:r>
        <w:t>Định nghĩa các giá trị ngôn ngữ cho ngõ vào và ra</w:t>
      </w:r>
    </w:p>
    <w:p w:rsidR="000742D8" w:rsidRDefault="000742D8" w:rsidP="000742D8">
      <w:pPr>
        <w:pStyle w:val="Content"/>
        <w:numPr>
          <w:ilvl w:val="0"/>
          <w:numId w:val="9"/>
        </w:numPr>
        <w:jc w:val="left"/>
      </w:pPr>
      <w:r>
        <w:t xml:space="preserve">Góc quay của </w:t>
      </w:r>
      <w:r>
        <w:t>con lắc</w:t>
      </w:r>
      <w:r>
        <w:t>:</w:t>
      </w:r>
      <w:r>
        <w:br/>
      </w:r>
      <w:r w:rsidRPr="000742D8">
        <w:drawing>
          <wp:inline distT="0" distB="0" distL="0" distR="0" wp14:anchorId="768285DA" wp14:editId="0855E4F3">
            <wp:extent cx="5355215" cy="45643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 xml:space="preserve">Vận tốc góc của </w:t>
      </w:r>
      <w:r>
        <w:t>con lắc</w:t>
      </w:r>
      <w:r>
        <w:t>:</w:t>
      </w:r>
      <w:r>
        <w:br/>
      </w:r>
      <w:r w:rsidRPr="000742D8">
        <w:drawing>
          <wp:inline distT="0" distB="0" distL="0" distR="0" wp14:anchorId="4B9EF416" wp14:editId="2C06CCCB">
            <wp:extent cx="5355215" cy="456432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 xml:space="preserve">Vị trí của </w:t>
      </w:r>
      <w:r>
        <w:t>xe</w:t>
      </w:r>
      <w:r>
        <w:t>:</w:t>
      </w:r>
      <w:r>
        <w:br/>
      </w:r>
      <w:r w:rsidRPr="000742D8">
        <w:drawing>
          <wp:inline distT="0" distB="0" distL="0" distR="0" wp14:anchorId="26EDACC9" wp14:editId="070A6EDE">
            <wp:extent cx="5355215" cy="45643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 xml:space="preserve">Vận tốc của </w:t>
      </w:r>
      <w:r>
        <w:t>xe</w:t>
      </w:r>
      <w:r>
        <w:t>:</w:t>
      </w:r>
      <w:r>
        <w:br/>
      </w:r>
      <w:r w:rsidRPr="000742D8">
        <w:drawing>
          <wp:inline distT="0" distB="0" distL="0" distR="0" wp14:anchorId="13DFFA8A" wp14:editId="129B4DE9">
            <wp:extent cx="5355215" cy="456432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0742D8" w:rsidRDefault="00D4052E" w:rsidP="00CC3D9E">
      <w:pPr>
        <w:pStyle w:val="Content"/>
        <w:numPr>
          <w:ilvl w:val="0"/>
          <w:numId w:val="9"/>
        </w:numPr>
        <w:jc w:val="left"/>
      </w:pPr>
      <w:r>
        <w:lastRenderedPageBreak/>
        <w:t>Lực</w:t>
      </w:r>
      <w:r w:rsidR="000742D8">
        <w:t xml:space="preserve"> ngõ ra:</w:t>
      </w:r>
      <w:r w:rsidR="000742D8">
        <w:br/>
      </w:r>
      <w:r w:rsidR="00CC3D9E" w:rsidRPr="00CC3D9E">
        <w:drawing>
          <wp:inline distT="0" distB="0" distL="0" distR="0" wp14:anchorId="589BBF48" wp14:editId="6A061CF2">
            <wp:extent cx="5355215" cy="45643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5215" cy="4564320"/>
                    </a:xfrm>
                    <a:prstGeom prst="rect">
                      <a:avLst/>
                    </a:prstGeom>
                  </pic:spPr>
                </pic:pic>
              </a:graphicData>
            </a:graphic>
          </wp:inline>
        </w:drawing>
      </w:r>
      <w:r w:rsidR="000742D8">
        <w:br/>
        <w:t>Trong đó:</w:t>
      </w:r>
    </w:p>
    <w:p w:rsidR="000742D8" w:rsidRDefault="000742D8" w:rsidP="000742D8">
      <w:pPr>
        <w:pStyle w:val="Content"/>
        <w:numPr>
          <w:ilvl w:val="1"/>
          <w:numId w:val="9"/>
        </w:numPr>
        <w:jc w:val="left"/>
      </w:pPr>
      <w:r>
        <w:t>ZE = 0</w:t>
      </w:r>
    </w:p>
    <w:p w:rsidR="000742D8" w:rsidRDefault="00CC3D9E" w:rsidP="000742D8">
      <w:pPr>
        <w:pStyle w:val="Content"/>
        <w:numPr>
          <w:ilvl w:val="1"/>
          <w:numId w:val="9"/>
        </w:numPr>
        <w:jc w:val="left"/>
      </w:pPr>
      <w:r>
        <w:t>NE = -1/3</w:t>
      </w:r>
    </w:p>
    <w:p w:rsidR="000742D8" w:rsidRDefault="00CC3D9E" w:rsidP="000742D8">
      <w:pPr>
        <w:pStyle w:val="Content"/>
        <w:numPr>
          <w:ilvl w:val="1"/>
          <w:numId w:val="9"/>
        </w:numPr>
        <w:jc w:val="left"/>
      </w:pPr>
      <w:r>
        <w:t>NM = -2/3</w:t>
      </w:r>
    </w:p>
    <w:p w:rsidR="000742D8" w:rsidRDefault="000742D8" w:rsidP="000742D8">
      <w:pPr>
        <w:pStyle w:val="Content"/>
        <w:numPr>
          <w:ilvl w:val="1"/>
          <w:numId w:val="9"/>
        </w:numPr>
        <w:jc w:val="left"/>
      </w:pPr>
      <w:r>
        <w:t>NB = -1</w:t>
      </w:r>
    </w:p>
    <w:p w:rsidR="000742D8" w:rsidRDefault="000742D8" w:rsidP="000742D8">
      <w:pPr>
        <w:pStyle w:val="Content"/>
        <w:numPr>
          <w:ilvl w:val="1"/>
          <w:numId w:val="9"/>
        </w:numPr>
        <w:jc w:val="left"/>
      </w:pPr>
      <w:r>
        <w:t>PB = 1</w:t>
      </w:r>
    </w:p>
    <w:p w:rsidR="000742D8" w:rsidRDefault="00CC3D9E" w:rsidP="000742D8">
      <w:pPr>
        <w:pStyle w:val="Content"/>
        <w:numPr>
          <w:ilvl w:val="1"/>
          <w:numId w:val="9"/>
        </w:numPr>
        <w:jc w:val="left"/>
      </w:pPr>
      <w:r>
        <w:t>PM = 2/3</w:t>
      </w:r>
    </w:p>
    <w:p w:rsidR="000742D8" w:rsidRDefault="000742D8" w:rsidP="000742D8">
      <w:pPr>
        <w:pStyle w:val="Content"/>
        <w:numPr>
          <w:ilvl w:val="1"/>
          <w:numId w:val="9"/>
        </w:numPr>
        <w:jc w:val="left"/>
      </w:pPr>
      <w:r>
        <w:t xml:space="preserve">PO = </w:t>
      </w:r>
      <w:r w:rsidR="00CC3D9E">
        <w:t>1/3</w:t>
      </w:r>
    </w:p>
    <w:p w:rsidR="00562D63" w:rsidRDefault="00562D63" w:rsidP="00562D63">
      <w:pPr>
        <w:pStyle w:val="Heading3"/>
      </w:pPr>
      <w:r>
        <w:lastRenderedPageBreak/>
        <w:t>Định nghĩa hệ quy tắc mờ:</w:t>
      </w:r>
    </w:p>
    <w:p w:rsidR="00864F72" w:rsidRDefault="00562D63" w:rsidP="00562D63">
      <w:pPr>
        <w:pStyle w:val="Content"/>
        <w:jc w:val="lef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EE6D4D" w:rsidRPr="00EE6D4D" w:rsidRDefault="00EE6D4D" w:rsidP="00EE6D4D">
      <w:pPr>
        <w:rPr>
          <w:sz w:val="20"/>
        </w:rPr>
      </w:pPr>
      <w:r w:rsidRPr="00EE6D4D">
        <w:rPr>
          <w:sz w:val="20"/>
        </w:rPr>
        <w:t>1. If (teta is negative) and (tetadot is negative) and (x is negative) and (xdot is negative) then (f is NB) (1)</w:t>
      </w:r>
    </w:p>
    <w:p w:rsidR="00EE6D4D" w:rsidRPr="00EE6D4D" w:rsidRDefault="00EE6D4D" w:rsidP="00EE6D4D">
      <w:pPr>
        <w:rPr>
          <w:sz w:val="20"/>
        </w:rPr>
      </w:pPr>
      <w:r w:rsidRPr="00EE6D4D">
        <w:rPr>
          <w:sz w:val="20"/>
        </w:rPr>
        <w:t>2. If (teta is negative) and (tetadot is negative) and (x is negative) and (xdot is 0) then (f is NB) (1)</w:t>
      </w:r>
    </w:p>
    <w:p w:rsidR="00EE6D4D" w:rsidRPr="00EE6D4D" w:rsidRDefault="00EE6D4D" w:rsidP="00EE6D4D">
      <w:pPr>
        <w:rPr>
          <w:sz w:val="20"/>
        </w:rPr>
      </w:pPr>
      <w:r w:rsidRPr="00EE6D4D">
        <w:rPr>
          <w:sz w:val="20"/>
        </w:rPr>
        <w:t>3. If (teta is negative) and (tetadot is negative) and (x is negative) and (xdot is positive) then (f is NM) (1)</w:t>
      </w:r>
    </w:p>
    <w:p w:rsidR="00EE6D4D" w:rsidRPr="00EE6D4D" w:rsidRDefault="00EE6D4D" w:rsidP="00EE6D4D">
      <w:pPr>
        <w:rPr>
          <w:sz w:val="20"/>
        </w:rPr>
      </w:pPr>
      <w:r w:rsidRPr="00EE6D4D">
        <w:rPr>
          <w:sz w:val="20"/>
        </w:rPr>
        <w:t>4. If (teta is negative) and (tetadot is negative) and (x is 0) and (xdot is negative) then (f is NB) (1)</w:t>
      </w:r>
    </w:p>
    <w:p w:rsidR="00EE6D4D" w:rsidRPr="00EE6D4D" w:rsidRDefault="00EE6D4D" w:rsidP="00EE6D4D">
      <w:pPr>
        <w:rPr>
          <w:sz w:val="20"/>
        </w:rPr>
      </w:pPr>
      <w:r w:rsidRPr="00EE6D4D">
        <w:rPr>
          <w:sz w:val="20"/>
        </w:rPr>
        <w:t>5. If (teta is negative) and (tetadot is negative) and (x is 0) and (xdot is 0) then (f is NM) (1)</w:t>
      </w:r>
    </w:p>
    <w:p w:rsidR="00EE6D4D" w:rsidRPr="00EE6D4D" w:rsidRDefault="00EE6D4D" w:rsidP="00EE6D4D">
      <w:pPr>
        <w:rPr>
          <w:sz w:val="20"/>
        </w:rPr>
      </w:pPr>
      <w:r w:rsidRPr="00EE6D4D">
        <w:rPr>
          <w:sz w:val="20"/>
        </w:rPr>
        <w:t>6. If (teta is negative) and (tetadot is negative) and (x is 0) and (xdot is positive) then (f is NS) (1)</w:t>
      </w:r>
    </w:p>
    <w:p w:rsidR="00EE6D4D" w:rsidRPr="00EE6D4D" w:rsidRDefault="00EE6D4D" w:rsidP="00EE6D4D">
      <w:pPr>
        <w:rPr>
          <w:sz w:val="20"/>
        </w:rPr>
      </w:pPr>
      <w:r w:rsidRPr="00EE6D4D">
        <w:rPr>
          <w:sz w:val="20"/>
        </w:rPr>
        <w:t>7. If (teta is negative) and (tetadot is negative) and (x is positive) and (xdot is negative) then (f is NM) (1)</w:t>
      </w:r>
    </w:p>
    <w:p w:rsidR="00EE6D4D" w:rsidRPr="00EE6D4D" w:rsidRDefault="00EE6D4D" w:rsidP="00EE6D4D">
      <w:pPr>
        <w:rPr>
          <w:sz w:val="20"/>
        </w:rPr>
      </w:pPr>
      <w:r w:rsidRPr="00EE6D4D">
        <w:rPr>
          <w:sz w:val="20"/>
        </w:rPr>
        <w:t>8. If (teta is negative) and (tetadot is negative) and (x is positive) and (xdot is 0) then (f is NS) (1)</w:t>
      </w:r>
    </w:p>
    <w:p w:rsidR="00EE6D4D" w:rsidRPr="00EE6D4D" w:rsidRDefault="00EE6D4D" w:rsidP="00EE6D4D">
      <w:pPr>
        <w:rPr>
          <w:sz w:val="20"/>
        </w:rPr>
      </w:pPr>
      <w:r w:rsidRPr="00EE6D4D">
        <w:rPr>
          <w:sz w:val="20"/>
        </w:rPr>
        <w:t>9. If (teta is negative) and (tetadot is negative) and (x is positive) and (xdot is positive) then (f is ZE) (1)</w:t>
      </w:r>
    </w:p>
    <w:p w:rsidR="00EE6D4D" w:rsidRPr="00EE6D4D" w:rsidRDefault="00EE6D4D" w:rsidP="00EE6D4D">
      <w:pPr>
        <w:rPr>
          <w:sz w:val="20"/>
        </w:rPr>
      </w:pPr>
      <w:r w:rsidRPr="00EE6D4D">
        <w:rPr>
          <w:sz w:val="20"/>
        </w:rPr>
        <w:t>10. If (teta is negative) and (tetadot 4 0) and (x is negative) and (xdot is negative) then (f is NB) (1)</w:t>
      </w:r>
    </w:p>
    <w:p w:rsidR="00EE6D4D" w:rsidRPr="00EE6D4D" w:rsidRDefault="00EE6D4D" w:rsidP="00EE6D4D">
      <w:pPr>
        <w:rPr>
          <w:sz w:val="20"/>
        </w:rPr>
      </w:pPr>
      <w:r w:rsidRPr="00EE6D4D">
        <w:rPr>
          <w:sz w:val="20"/>
        </w:rPr>
        <w:t>11. If (teta is negative) and (tetadot 4 0) and (x is negative) and (xdot 4 0) then (f is NM) (1)</w:t>
      </w:r>
    </w:p>
    <w:p w:rsidR="00EE6D4D" w:rsidRPr="00EE6D4D" w:rsidRDefault="00EE6D4D" w:rsidP="00EE6D4D">
      <w:pPr>
        <w:rPr>
          <w:sz w:val="20"/>
        </w:rPr>
      </w:pPr>
      <w:r w:rsidRPr="00EE6D4D">
        <w:rPr>
          <w:sz w:val="20"/>
        </w:rPr>
        <w:t>12. If (teta is negative) and (tetadot 4 0) and (x is negative) and (xdot is positive) then (f is NS) (1)</w:t>
      </w:r>
    </w:p>
    <w:p w:rsidR="00EE6D4D" w:rsidRPr="00EE6D4D" w:rsidRDefault="00EE6D4D" w:rsidP="00EE6D4D">
      <w:pPr>
        <w:rPr>
          <w:sz w:val="20"/>
        </w:rPr>
      </w:pPr>
      <w:r w:rsidRPr="00EE6D4D">
        <w:rPr>
          <w:sz w:val="20"/>
        </w:rPr>
        <w:t>13. If (teta is negative) and (tetadot 4 0) and (x is 0) and (xdot is negative) then (f is NM) (1)</w:t>
      </w:r>
    </w:p>
    <w:p w:rsidR="00EE6D4D" w:rsidRPr="00EE6D4D" w:rsidRDefault="00EE6D4D" w:rsidP="00EE6D4D">
      <w:pPr>
        <w:rPr>
          <w:sz w:val="20"/>
        </w:rPr>
      </w:pPr>
      <w:r w:rsidRPr="00EE6D4D">
        <w:rPr>
          <w:sz w:val="20"/>
        </w:rPr>
        <w:t>14. If (teta is negative) and (tetadot is 0) and (x is 0) and (xdot is 0) then (f is NS) (1)</w:t>
      </w:r>
    </w:p>
    <w:p w:rsidR="00EE6D4D" w:rsidRPr="00EE6D4D" w:rsidRDefault="00EE6D4D" w:rsidP="00EE6D4D">
      <w:pPr>
        <w:rPr>
          <w:sz w:val="20"/>
        </w:rPr>
      </w:pPr>
      <w:r w:rsidRPr="00EE6D4D">
        <w:rPr>
          <w:sz w:val="20"/>
        </w:rPr>
        <w:t>15. If (teta is negative) and (tetadot is 0) and (x is 0) and (xdot is positive) then (f is ZE) (1)</w:t>
      </w:r>
    </w:p>
    <w:p w:rsidR="00EE6D4D" w:rsidRPr="00EE6D4D" w:rsidRDefault="00EE6D4D" w:rsidP="00EE6D4D">
      <w:pPr>
        <w:rPr>
          <w:sz w:val="20"/>
        </w:rPr>
      </w:pPr>
      <w:r w:rsidRPr="00EE6D4D">
        <w:rPr>
          <w:sz w:val="20"/>
        </w:rPr>
        <w:t>16. If (teta is negative) and (tetadot 4 0) and (x is positive) and (xdot is negative) then (f is NS) (1)</w:t>
      </w:r>
    </w:p>
    <w:p w:rsidR="00EE6D4D" w:rsidRPr="00EE6D4D" w:rsidRDefault="00EE6D4D" w:rsidP="00EE6D4D">
      <w:pPr>
        <w:rPr>
          <w:sz w:val="20"/>
        </w:rPr>
      </w:pPr>
      <w:r w:rsidRPr="00EE6D4D">
        <w:rPr>
          <w:sz w:val="20"/>
        </w:rPr>
        <w:t>17. If (teta is negative) and (tetadot 4 0) and (x is positive) and (xdot is 0) then (f is ZE) (1)</w:t>
      </w:r>
    </w:p>
    <w:p w:rsidR="00EE6D4D" w:rsidRPr="00EE6D4D" w:rsidRDefault="00EE6D4D" w:rsidP="00EE6D4D">
      <w:pPr>
        <w:rPr>
          <w:sz w:val="20"/>
        </w:rPr>
      </w:pPr>
      <w:r w:rsidRPr="00EE6D4D">
        <w:rPr>
          <w:sz w:val="20"/>
        </w:rPr>
        <w:t>18. If (teta is negative) and (tetadot is 0) and (x is positive) and (xdot is positive) then (f is PS) (1)</w:t>
      </w:r>
    </w:p>
    <w:p w:rsidR="00EE6D4D" w:rsidRPr="00EE6D4D" w:rsidRDefault="00EE6D4D" w:rsidP="00EE6D4D">
      <w:pPr>
        <w:rPr>
          <w:sz w:val="20"/>
        </w:rPr>
      </w:pPr>
      <w:r w:rsidRPr="00EE6D4D">
        <w:rPr>
          <w:sz w:val="20"/>
        </w:rPr>
        <w:t>19. If (teta is negative) and (tetadot is positive) and (x is negative) and (xdot is negative) then (f is NM) (1)</w:t>
      </w:r>
    </w:p>
    <w:p w:rsidR="00EE6D4D" w:rsidRPr="00EE6D4D" w:rsidRDefault="00EE6D4D" w:rsidP="00EE6D4D">
      <w:pPr>
        <w:rPr>
          <w:sz w:val="20"/>
        </w:rPr>
      </w:pPr>
      <w:r w:rsidRPr="00EE6D4D">
        <w:rPr>
          <w:sz w:val="20"/>
        </w:rPr>
        <w:t>20. If (teta is negative) and (tetadot is positive) and (x is negative) and (xdot is 0) then (f is NS) (1)</w:t>
      </w:r>
    </w:p>
    <w:p w:rsidR="00562D63" w:rsidRPr="00EE6D4D" w:rsidRDefault="00EE6D4D" w:rsidP="00EE6D4D">
      <w:pPr>
        <w:rPr>
          <w:sz w:val="20"/>
        </w:rPr>
      </w:pPr>
      <w:r w:rsidRPr="00EE6D4D">
        <w:rPr>
          <w:sz w:val="20"/>
        </w:rPr>
        <w:t>21. If (teta is negative) and (tetadot is positive) and (x is negative) and (xdot is positive) then (f is ZE) (1)</w:t>
      </w:r>
    </w:p>
    <w:p w:rsidR="00EE6D4D" w:rsidRPr="00EE6D4D" w:rsidRDefault="00EE6D4D" w:rsidP="00EE6D4D">
      <w:pPr>
        <w:rPr>
          <w:sz w:val="20"/>
        </w:rPr>
      </w:pPr>
      <w:r w:rsidRPr="00EE6D4D">
        <w:rPr>
          <w:sz w:val="20"/>
        </w:rPr>
        <w:t>22. If (teta is negative) and (tetadot is positive) and (x is 0) and (xdot is negative) then (f is NS) (1)</w:t>
      </w:r>
    </w:p>
    <w:p w:rsidR="00EE6D4D" w:rsidRPr="00EE6D4D" w:rsidRDefault="00EE6D4D" w:rsidP="00EE6D4D">
      <w:pPr>
        <w:rPr>
          <w:sz w:val="20"/>
        </w:rPr>
      </w:pPr>
      <w:r w:rsidRPr="00EE6D4D">
        <w:rPr>
          <w:sz w:val="20"/>
        </w:rPr>
        <w:t>23. If (teta is negative) and (tetadot is positive) and (x is 0) and (xdot 4 0) then (f is ZE) (1)</w:t>
      </w:r>
    </w:p>
    <w:p w:rsidR="00EE6D4D" w:rsidRPr="00EE6D4D" w:rsidRDefault="00EE6D4D" w:rsidP="00EE6D4D">
      <w:pPr>
        <w:rPr>
          <w:sz w:val="20"/>
        </w:rPr>
      </w:pPr>
      <w:r w:rsidRPr="00EE6D4D">
        <w:rPr>
          <w:sz w:val="20"/>
        </w:rPr>
        <w:t>24. If (teta is negative) and (tetadot is positive) and (x is 0) and (xdot is positive) then (f is PS) (1)</w:t>
      </w:r>
    </w:p>
    <w:p w:rsidR="00EE6D4D" w:rsidRPr="00EE6D4D" w:rsidRDefault="00EE6D4D" w:rsidP="00EE6D4D">
      <w:pPr>
        <w:rPr>
          <w:sz w:val="20"/>
        </w:rPr>
      </w:pPr>
      <w:r w:rsidRPr="00EE6D4D">
        <w:rPr>
          <w:sz w:val="20"/>
        </w:rPr>
        <w:t>25. If (teta is negative) and (tetadot is positive) and (x is positive) and (xdot is negative) then (f is ZE) (1)</w:t>
      </w:r>
    </w:p>
    <w:p w:rsidR="00EE6D4D" w:rsidRPr="00EE6D4D" w:rsidRDefault="00EE6D4D" w:rsidP="00EE6D4D">
      <w:pPr>
        <w:rPr>
          <w:sz w:val="20"/>
        </w:rPr>
      </w:pPr>
      <w:r w:rsidRPr="00EE6D4D">
        <w:rPr>
          <w:sz w:val="20"/>
        </w:rPr>
        <w:t>26. If (teta is negative) and (tetadot is positive) and (x is positive) and (xdot is 0) then (f is PS) (1)</w:t>
      </w:r>
    </w:p>
    <w:p w:rsidR="00EE6D4D" w:rsidRPr="00EE6D4D" w:rsidRDefault="00EE6D4D" w:rsidP="00EE6D4D">
      <w:pPr>
        <w:rPr>
          <w:sz w:val="20"/>
        </w:rPr>
      </w:pPr>
      <w:r w:rsidRPr="00EE6D4D">
        <w:rPr>
          <w:sz w:val="20"/>
        </w:rPr>
        <w:t>27. If (teta is negative) and (tetadot is positive) and (x is positive) and (xdot is positive) then (f is PM) (1)</w:t>
      </w:r>
    </w:p>
    <w:p w:rsidR="00EE6D4D" w:rsidRPr="00EE6D4D" w:rsidRDefault="00EE6D4D" w:rsidP="00EE6D4D">
      <w:pPr>
        <w:rPr>
          <w:sz w:val="20"/>
        </w:rPr>
      </w:pPr>
      <w:r w:rsidRPr="00EE6D4D">
        <w:rPr>
          <w:sz w:val="20"/>
        </w:rPr>
        <w:t>28. If (teta is 0) and (tetadot is negative) and (x is negative) and (xdot is negative) then (f is NB) (1)</w:t>
      </w:r>
    </w:p>
    <w:p w:rsidR="00EE6D4D" w:rsidRPr="00EE6D4D" w:rsidRDefault="00EE6D4D" w:rsidP="00EE6D4D">
      <w:pPr>
        <w:rPr>
          <w:sz w:val="20"/>
        </w:rPr>
      </w:pPr>
      <w:r w:rsidRPr="00EE6D4D">
        <w:rPr>
          <w:sz w:val="20"/>
        </w:rPr>
        <w:t>29. If (teta is 0) and (tetadot is negative) and (x is negative) and (xdot is 0) then (f is NM) (1)</w:t>
      </w:r>
    </w:p>
    <w:p w:rsidR="00EE6D4D" w:rsidRPr="00EE6D4D" w:rsidRDefault="00EE6D4D" w:rsidP="00EE6D4D">
      <w:pPr>
        <w:rPr>
          <w:sz w:val="20"/>
        </w:rPr>
      </w:pPr>
      <w:r w:rsidRPr="00EE6D4D">
        <w:rPr>
          <w:sz w:val="20"/>
        </w:rPr>
        <w:t>30. If (teta is 0) and (tetadot is negative) and (x is negative) and (xdot is positive) then (f is NS) (1)</w:t>
      </w:r>
    </w:p>
    <w:p w:rsidR="00EE6D4D" w:rsidRPr="00EE6D4D" w:rsidRDefault="00EE6D4D" w:rsidP="00EE6D4D">
      <w:pPr>
        <w:rPr>
          <w:sz w:val="20"/>
        </w:rPr>
      </w:pPr>
      <w:r w:rsidRPr="00EE6D4D">
        <w:rPr>
          <w:sz w:val="20"/>
        </w:rPr>
        <w:t>31. If (teta is 0) and (tetadot is negative) and (x is 0) and (xdot is negative) then (f is NM) (1)</w:t>
      </w:r>
    </w:p>
    <w:p w:rsidR="00EE6D4D" w:rsidRPr="00EE6D4D" w:rsidRDefault="00EE6D4D" w:rsidP="00EE6D4D">
      <w:pPr>
        <w:rPr>
          <w:sz w:val="20"/>
        </w:rPr>
      </w:pPr>
      <w:r w:rsidRPr="00EE6D4D">
        <w:rPr>
          <w:sz w:val="20"/>
        </w:rPr>
        <w:t>32. If (teta is 0) and (tetadot is negative) and (x is 0) and (xdot is 0) then (f is NS) (1)</w:t>
      </w:r>
    </w:p>
    <w:p w:rsidR="00EE6D4D" w:rsidRPr="00EE6D4D" w:rsidRDefault="00EE6D4D" w:rsidP="00EE6D4D">
      <w:pPr>
        <w:rPr>
          <w:sz w:val="20"/>
        </w:rPr>
      </w:pPr>
      <w:r w:rsidRPr="00EE6D4D">
        <w:rPr>
          <w:sz w:val="20"/>
        </w:rPr>
        <w:t>33. If (teta is 0) and (tetadot is negative) and (x is 0) and (xdot is positive) then (f is ZE) (1)</w:t>
      </w:r>
    </w:p>
    <w:p w:rsidR="00EE6D4D" w:rsidRPr="00EE6D4D" w:rsidRDefault="00EE6D4D" w:rsidP="00EE6D4D">
      <w:pPr>
        <w:rPr>
          <w:sz w:val="20"/>
        </w:rPr>
      </w:pPr>
      <w:r w:rsidRPr="00EE6D4D">
        <w:rPr>
          <w:sz w:val="20"/>
        </w:rPr>
        <w:t>34. If (teta is 0) and (tetadot is negative) and (x is positive) and (xdot is negative) then (f is NS) (1)</w:t>
      </w:r>
    </w:p>
    <w:p w:rsidR="00EE6D4D" w:rsidRPr="00EE6D4D" w:rsidRDefault="00EE6D4D" w:rsidP="00EE6D4D">
      <w:pPr>
        <w:rPr>
          <w:sz w:val="20"/>
        </w:rPr>
      </w:pPr>
      <w:r w:rsidRPr="00EE6D4D">
        <w:rPr>
          <w:sz w:val="20"/>
        </w:rPr>
        <w:t>35. If (teta is 0) and (tetadot is negative) and (x is positive) and (xdot is 0) then (f is ZE) (1)</w:t>
      </w:r>
    </w:p>
    <w:p w:rsidR="00EE6D4D" w:rsidRPr="00EE6D4D" w:rsidRDefault="00EE6D4D" w:rsidP="00EE6D4D">
      <w:pPr>
        <w:rPr>
          <w:sz w:val="20"/>
        </w:rPr>
      </w:pPr>
      <w:r w:rsidRPr="00EE6D4D">
        <w:rPr>
          <w:sz w:val="20"/>
        </w:rPr>
        <w:t>36. If (teta is 0) and (tetadot is negative) and (x is positive) and (xdot is positive) then (f is PS) (1)</w:t>
      </w:r>
    </w:p>
    <w:p w:rsidR="00EE6D4D" w:rsidRPr="00EE6D4D" w:rsidRDefault="00EE6D4D" w:rsidP="00EE6D4D">
      <w:pPr>
        <w:rPr>
          <w:sz w:val="20"/>
        </w:rPr>
      </w:pPr>
      <w:r w:rsidRPr="00EE6D4D">
        <w:rPr>
          <w:sz w:val="20"/>
        </w:rPr>
        <w:t>37. If (teta is 0) and (tetadot is 0) and (x is negative) and (xdot is negative) then (f is NM) (1)</w:t>
      </w:r>
    </w:p>
    <w:p w:rsidR="00EE6D4D" w:rsidRPr="00EE6D4D" w:rsidRDefault="00EE6D4D" w:rsidP="00EE6D4D">
      <w:pPr>
        <w:rPr>
          <w:sz w:val="20"/>
        </w:rPr>
      </w:pPr>
      <w:r w:rsidRPr="00EE6D4D">
        <w:rPr>
          <w:sz w:val="20"/>
        </w:rPr>
        <w:t>38. If (teta is 0) and (tetadot is 0) and (x is negative) and (xdot is 0) then (f is NS) (1)</w:t>
      </w:r>
    </w:p>
    <w:p w:rsidR="00EE6D4D" w:rsidRPr="00EE6D4D" w:rsidRDefault="00EE6D4D" w:rsidP="00EE6D4D">
      <w:pPr>
        <w:rPr>
          <w:sz w:val="20"/>
        </w:rPr>
      </w:pPr>
      <w:r w:rsidRPr="00EE6D4D">
        <w:rPr>
          <w:sz w:val="20"/>
        </w:rPr>
        <w:t>39. If (teta is 0) and (tetadot is 0) and (x is negative) and (xdot is positive) then (f is ZE) (1)</w:t>
      </w:r>
    </w:p>
    <w:p w:rsidR="00EE6D4D" w:rsidRPr="00EE6D4D" w:rsidRDefault="00EE6D4D" w:rsidP="00EE6D4D">
      <w:pPr>
        <w:rPr>
          <w:sz w:val="20"/>
        </w:rPr>
      </w:pPr>
      <w:r w:rsidRPr="00EE6D4D">
        <w:rPr>
          <w:sz w:val="20"/>
        </w:rPr>
        <w:t>40. If (teta is 0) and (tetadot is 0) and (x is 0) and (xdot is negative) then (f is NS) (1)</w:t>
      </w:r>
    </w:p>
    <w:p w:rsidR="00EE6D4D" w:rsidRPr="00EE6D4D" w:rsidRDefault="00EE6D4D" w:rsidP="00EE6D4D">
      <w:pPr>
        <w:rPr>
          <w:sz w:val="20"/>
        </w:rPr>
      </w:pPr>
      <w:r w:rsidRPr="00EE6D4D">
        <w:rPr>
          <w:sz w:val="20"/>
        </w:rPr>
        <w:t>41. If (teta 4 0) and (tetadot 4 0) and (x is 0) and (xdot is 0) then (f is ZE) (1)</w:t>
      </w:r>
    </w:p>
    <w:p w:rsidR="00EE6D4D" w:rsidRPr="00EE6D4D" w:rsidRDefault="00EE6D4D" w:rsidP="00EE6D4D">
      <w:pPr>
        <w:rPr>
          <w:sz w:val="20"/>
        </w:rPr>
      </w:pPr>
      <w:r w:rsidRPr="00EE6D4D">
        <w:rPr>
          <w:sz w:val="20"/>
        </w:rPr>
        <w:t>42. If (teta is 0) and (tetadot 4 0) and (x is 0) and (xdot is positive) then (f is PS) (1)</w:t>
      </w:r>
    </w:p>
    <w:p w:rsidR="00EE6D4D" w:rsidRPr="00EE6D4D" w:rsidRDefault="00EE6D4D" w:rsidP="00EE6D4D">
      <w:pPr>
        <w:rPr>
          <w:sz w:val="20"/>
        </w:rPr>
      </w:pPr>
      <w:r w:rsidRPr="00EE6D4D">
        <w:rPr>
          <w:sz w:val="20"/>
        </w:rPr>
        <w:t>43. If (teta is 0) and (tetadot 4 0) and (x is positive) and (xdot is negative) then (f is ZE) (1)</w:t>
      </w:r>
    </w:p>
    <w:p w:rsidR="00EE6D4D" w:rsidRPr="00EE6D4D" w:rsidRDefault="00EE6D4D" w:rsidP="00EE6D4D">
      <w:pPr>
        <w:rPr>
          <w:sz w:val="20"/>
        </w:rPr>
      </w:pPr>
      <w:r w:rsidRPr="00EE6D4D">
        <w:rPr>
          <w:sz w:val="20"/>
        </w:rPr>
        <w:t>44. If (teta is 0) and (tetadot is 0) and (x is positive) and (xdot is 0) then (f is PS) (1)</w:t>
      </w:r>
    </w:p>
    <w:p w:rsidR="00EE6D4D" w:rsidRPr="00EE6D4D" w:rsidRDefault="00EE6D4D" w:rsidP="00EE6D4D">
      <w:pPr>
        <w:rPr>
          <w:sz w:val="20"/>
        </w:rPr>
      </w:pPr>
      <w:r w:rsidRPr="00EE6D4D">
        <w:rPr>
          <w:sz w:val="20"/>
        </w:rPr>
        <w:t>45. If (teta is 0) and (tetadot is 0) and (x is positive) and (xdot is positive) then (f is PS) (1)</w:t>
      </w:r>
    </w:p>
    <w:p w:rsidR="00EE6D4D" w:rsidRPr="00EE6D4D" w:rsidRDefault="00EE6D4D" w:rsidP="00EE6D4D">
      <w:pPr>
        <w:rPr>
          <w:sz w:val="20"/>
        </w:rPr>
      </w:pPr>
      <w:r w:rsidRPr="00EE6D4D">
        <w:rPr>
          <w:sz w:val="20"/>
        </w:rPr>
        <w:lastRenderedPageBreak/>
        <w:t>46. If (teta is 0) and (tetadot is positive) and (x is negative) and (xdot is negative) then (f is PM) (1)</w:t>
      </w:r>
    </w:p>
    <w:p w:rsidR="00EE6D4D" w:rsidRPr="00EE6D4D" w:rsidRDefault="00EE6D4D" w:rsidP="00EE6D4D">
      <w:pPr>
        <w:rPr>
          <w:sz w:val="20"/>
        </w:rPr>
      </w:pPr>
      <w:r w:rsidRPr="00EE6D4D">
        <w:rPr>
          <w:sz w:val="20"/>
        </w:rPr>
        <w:t>47. If (teta is 0) and (tetadot is positive) and (x is negative) and (xdot is 0) then (f is NS) (1)</w:t>
      </w:r>
    </w:p>
    <w:p w:rsidR="00EE6D4D" w:rsidRPr="00EE6D4D" w:rsidRDefault="00EE6D4D" w:rsidP="00EE6D4D">
      <w:pPr>
        <w:rPr>
          <w:sz w:val="20"/>
        </w:rPr>
      </w:pPr>
      <w:r w:rsidRPr="00EE6D4D">
        <w:rPr>
          <w:sz w:val="20"/>
        </w:rPr>
        <w:t>48. If (teta is 0) and (tetadot is positive) and (x is negative) and (xdot is positive) then (f is PS) (1)</w:t>
      </w:r>
    </w:p>
    <w:p w:rsidR="00EE6D4D" w:rsidRPr="00EE6D4D" w:rsidRDefault="00EE6D4D" w:rsidP="00EE6D4D">
      <w:pPr>
        <w:rPr>
          <w:sz w:val="20"/>
        </w:rPr>
      </w:pPr>
      <w:r w:rsidRPr="00EE6D4D">
        <w:rPr>
          <w:sz w:val="20"/>
        </w:rPr>
        <w:t>49. If (teta is 0) and (tetadot is positive) and (x is 0) and (xdot is negative) then (f is ZE) (1)</w:t>
      </w:r>
    </w:p>
    <w:p w:rsidR="00EE6D4D" w:rsidRPr="00EE6D4D" w:rsidRDefault="00EE6D4D" w:rsidP="00EE6D4D">
      <w:pPr>
        <w:rPr>
          <w:sz w:val="20"/>
        </w:rPr>
      </w:pPr>
      <w:r w:rsidRPr="00EE6D4D">
        <w:rPr>
          <w:sz w:val="20"/>
        </w:rPr>
        <w:t>50. If (teta is 0) and (tetadot is positive) and (x is 0) and (xdot is 0) then (f is PS) (1)</w:t>
      </w:r>
    </w:p>
    <w:p w:rsidR="00EE6D4D" w:rsidRPr="00EE6D4D" w:rsidRDefault="00EE6D4D" w:rsidP="00EE6D4D">
      <w:pPr>
        <w:rPr>
          <w:sz w:val="20"/>
        </w:rPr>
      </w:pPr>
      <w:r w:rsidRPr="00EE6D4D">
        <w:rPr>
          <w:sz w:val="20"/>
        </w:rPr>
        <w:t>51. If (teta is 0) and (tetadot is positive) and (x is 0) and (xdot is positive) then (f is PM) (1)</w:t>
      </w:r>
    </w:p>
    <w:p w:rsidR="00EE6D4D" w:rsidRPr="00EE6D4D" w:rsidRDefault="00EE6D4D" w:rsidP="00EE6D4D">
      <w:pPr>
        <w:rPr>
          <w:sz w:val="20"/>
        </w:rPr>
      </w:pPr>
      <w:r w:rsidRPr="00EE6D4D">
        <w:rPr>
          <w:sz w:val="20"/>
        </w:rPr>
        <w:t>52. If (teta is 0) and (tetadot is positive) and (x is positive) and (xdot is negative) then (f is PS) (1)</w:t>
      </w:r>
    </w:p>
    <w:p w:rsidR="00EE6D4D" w:rsidRPr="00EE6D4D" w:rsidRDefault="00EE6D4D" w:rsidP="00EE6D4D">
      <w:pPr>
        <w:rPr>
          <w:sz w:val="20"/>
        </w:rPr>
      </w:pPr>
      <w:r w:rsidRPr="00EE6D4D">
        <w:rPr>
          <w:sz w:val="20"/>
        </w:rPr>
        <w:t>53. If (teta is 0) and (tetadot is positive) and (x is positive) and (xdot is 0) then (f is PM) (1)</w:t>
      </w:r>
    </w:p>
    <w:p w:rsidR="00EE6D4D" w:rsidRPr="00EE6D4D" w:rsidRDefault="00EE6D4D" w:rsidP="00EE6D4D">
      <w:pPr>
        <w:rPr>
          <w:sz w:val="20"/>
        </w:rPr>
      </w:pPr>
      <w:r w:rsidRPr="00EE6D4D">
        <w:rPr>
          <w:sz w:val="20"/>
        </w:rPr>
        <w:t>54. If (teta is 0) and (tetadot is positive) and (x is positive) and (xdot is positive) then (f is PB) (1)</w:t>
      </w:r>
    </w:p>
    <w:p w:rsidR="00EE6D4D" w:rsidRPr="00EE6D4D" w:rsidRDefault="00EE6D4D" w:rsidP="00EE6D4D">
      <w:pPr>
        <w:rPr>
          <w:sz w:val="20"/>
        </w:rPr>
      </w:pPr>
      <w:r w:rsidRPr="00EE6D4D">
        <w:rPr>
          <w:sz w:val="20"/>
        </w:rPr>
        <w:t>55. If (teta is positive) and (tetadot is negative) and (x is negative) and (xdot is negative) then (f is NM) (1)</w:t>
      </w:r>
    </w:p>
    <w:p w:rsidR="00EE6D4D" w:rsidRPr="00EE6D4D" w:rsidRDefault="00EE6D4D" w:rsidP="00EE6D4D">
      <w:pPr>
        <w:rPr>
          <w:sz w:val="20"/>
        </w:rPr>
      </w:pPr>
      <w:r w:rsidRPr="00EE6D4D">
        <w:rPr>
          <w:sz w:val="20"/>
        </w:rPr>
        <w:t>56. If (teta is positive) and (tetadot is negative) and (x is negative) and (xdot is 0) then (f is NS) (1)</w:t>
      </w:r>
    </w:p>
    <w:p w:rsidR="00EE6D4D" w:rsidRPr="00EE6D4D" w:rsidRDefault="00EE6D4D" w:rsidP="00EE6D4D">
      <w:pPr>
        <w:rPr>
          <w:sz w:val="20"/>
        </w:rPr>
      </w:pPr>
      <w:r w:rsidRPr="00EE6D4D">
        <w:rPr>
          <w:sz w:val="20"/>
        </w:rPr>
        <w:t>57. If (teta is positive) and (tetadot is negative) and (x is negative) and (xdot is positive) then (f is ZE) (1)</w:t>
      </w:r>
    </w:p>
    <w:p w:rsidR="00EE6D4D" w:rsidRPr="00EE6D4D" w:rsidRDefault="00EE6D4D" w:rsidP="00EE6D4D">
      <w:pPr>
        <w:rPr>
          <w:sz w:val="20"/>
        </w:rPr>
      </w:pPr>
      <w:r w:rsidRPr="00EE6D4D">
        <w:rPr>
          <w:sz w:val="20"/>
        </w:rPr>
        <w:t>58. If (teta is positive) and (tetadot is negative) and (x is 0) and (xdot is negative) then (f is NS) (1)</w:t>
      </w:r>
    </w:p>
    <w:p w:rsidR="00EE6D4D" w:rsidRPr="00EE6D4D" w:rsidRDefault="00EE6D4D" w:rsidP="00EE6D4D">
      <w:pPr>
        <w:rPr>
          <w:sz w:val="20"/>
        </w:rPr>
      </w:pPr>
      <w:r w:rsidRPr="00EE6D4D">
        <w:rPr>
          <w:sz w:val="20"/>
        </w:rPr>
        <w:t xml:space="preserve">59. If (teta is positive) and (tetadot is negative) and (x is 0) and (xdot is 0) then (f is ZE) (1) </w:t>
      </w:r>
    </w:p>
    <w:p w:rsidR="00EE6D4D" w:rsidRPr="00EE6D4D" w:rsidRDefault="00EE6D4D" w:rsidP="00EE6D4D">
      <w:pPr>
        <w:rPr>
          <w:sz w:val="20"/>
        </w:rPr>
      </w:pPr>
      <w:r w:rsidRPr="00EE6D4D">
        <w:rPr>
          <w:sz w:val="20"/>
        </w:rPr>
        <w:t>BO. If (teta is positive) and (tetadot is negative) and (x is 0) and (xdot is positive) then (f is PS) (1)</w:t>
      </w:r>
    </w:p>
    <w:p w:rsidR="00EE6D4D" w:rsidRPr="00EE6D4D" w:rsidRDefault="00EE6D4D" w:rsidP="00EE6D4D">
      <w:pPr>
        <w:rPr>
          <w:sz w:val="20"/>
        </w:rPr>
      </w:pPr>
      <w:r w:rsidRPr="00EE6D4D">
        <w:rPr>
          <w:sz w:val="20"/>
        </w:rPr>
        <w:t>51. If (teta is positive) and (tetadot is negative) and (x is positive) and (xdot is negative) then (f is ZE) (1)</w:t>
      </w:r>
    </w:p>
    <w:p w:rsidR="00EE6D4D" w:rsidRPr="00EE6D4D" w:rsidRDefault="00EE6D4D" w:rsidP="00EE6D4D">
      <w:pPr>
        <w:rPr>
          <w:sz w:val="20"/>
        </w:rPr>
      </w:pPr>
      <w:r w:rsidRPr="00EE6D4D">
        <w:rPr>
          <w:sz w:val="20"/>
        </w:rPr>
        <w:t>52. If (teta is positive) and (tetadot is negative) and (x is positive) and (xdot is 0) then (f is PS) (1)</w:t>
      </w:r>
    </w:p>
    <w:p w:rsidR="00EE6D4D" w:rsidRPr="00EE6D4D" w:rsidRDefault="00EE6D4D" w:rsidP="00EE6D4D">
      <w:pPr>
        <w:rPr>
          <w:sz w:val="20"/>
        </w:rPr>
      </w:pPr>
      <w:r w:rsidRPr="00EE6D4D">
        <w:rPr>
          <w:sz w:val="20"/>
        </w:rPr>
        <w:t>63. If (teta is positive) and (tetadot is negative) and (x is positive) and (xdot is positive) then (f is PM) (1)</w:t>
      </w:r>
    </w:p>
    <w:p w:rsidR="00EE6D4D" w:rsidRPr="00EE6D4D" w:rsidRDefault="00EE6D4D" w:rsidP="00EE6D4D">
      <w:pPr>
        <w:rPr>
          <w:sz w:val="20"/>
        </w:rPr>
      </w:pPr>
      <w:r w:rsidRPr="00EE6D4D">
        <w:rPr>
          <w:sz w:val="20"/>
        </w:rPr>
        <w:t xml:space="preserve">64. If (teta is positive) and (tetadot is 0) and (x is negative) and (xdot is negative) then (f is NS) (1) </w:t>
      </w:r>
    </w:p>
    <w:p w:rsidR="00EE6D4D" w:rsidRPr="00EE6D4D" w:rsidRDefault="00EE6D4D" w:rsidP="00EE6D4D">
      <w:pPr>
        <w:rPr>
          <w:sz w:val="20"/>
        </w:rPr>
      </w:pPr>
      <w:r w:rsidRPr="00EE6D4D">
        <w:rPr>
          <w:sz w:val="20"/>
        </w:rPr>
        <w:t>65</w:t>
      </w:r>
      <w:r w:rsidRPr="00EE6D4D">
        <w:rPr>
          <w:sz w:val="20"/>
        </w:rPr>
        <w:t>. If (teta is positive) and (tetadot is 0) and (x is negative) and (xdot is 0) then (f is ZE) (1)</w:t>
      </w:r>
    </w:p>
    <w:p w:rsidR="00EE6D4D" w:rsidRPr="00EE6D4D" w:rsidRDefault="00EE6D4D" w:rsidP="00EE6D4D">
      <w:pPr>
        <w:rPr>
          <w:sz w:val="20"/>
        </w:rPr>
      </w:pPr>
      <w:r w:rsidRPr="00EE6D4D">
        <w:rPr>
          <w:sz w:val="20"/>
        </w:rPr>
        <w:t>66. If (teta is positive) and (tetadot is 0) and (x is negative) and (xdot is positive) then (f is PS) (1)</w:t>
      </w:r>
    </w:p>
    <w:p w:rsidR="00EE6D4D" w:rsidRPr="00EE6D4D" w:rsidRDefault="00EE6D4D" w:rsidP="00EE6D4D">
      <w:pPr>
        <w:rPr>
          <w:sz w:val="20"/>
        </w:rPr>
      </w:pPr>
      <w:r w:rsidRPr="00EE6D4D">
        <w:rPr>
          <w:sz w:val="20"/>
        </w:rPr>
        <w:t>67. If (teta is positive) and (tetadot is 0) and (x is 0) and (xdot is negative) then (f is ZE) (1)</w:t>
      </w:r>
    </w:p>
    <w:p w:rsidR="00EE6D4D" w:rsidRPr="00EE6D4D" w:rsidRDefault="00EE6D4D" w:rsidP="00EE6D4D">
      <w:pPr>
        <w:rPr>
          <w:sz w:val="20"/>
        </w:rPr>
      </w:pPr>
      <w:r w:rsidRPr="00EE6D4D">
        <w:rPr>
          <w:sz w:val="20"/>
        </w:rPr>
        <w:t>68. If (teta is positive) and (tetadot is 0) and (x is 0) and (xdot is 0) then (f is PS) (1)</w:t>
      </w:r>
    </w:p>
    <w:p w:rsidR="00EE6D4D" w:rsidRPr="00EE6D4D" w:rsidRDefault="00EE6D4D" w:rsidP="00EE6D4D">
      <w:pPr>
        <w:rPr>
          <w:sz w:val="20"/>
        </w:rPr>
      </w:pPr>
      <w:r w:rsidRPr="00EE6D4D">
        <w:rPr>
          <w:sz w:val="20"/>
        </w:rPr>
        <w:t>69. If (teta is positive) and (tetadot is 0) and (x is 0) and (xdot is positive) then (f is PM) (1)</w:t>
      </w:r>
    </w:p>
    <w:p w:rsidR="00EE6D4D" w:rsidRPr="00EE6D4D" w:rsidRDefault="00EE6D4D" w:rsidP="00EE6D4D">
      <w:pPr>
        <w:rPr>
          <w:sz w:val="20"/>
        </w:rPr>
      </w:pPr>
      <w:r w:rsidRPr="00EE6D4D">
        <w:rPr>
          <w:sz w:val="20"/>
        </w:rPr>
        <w:t>70. If (teta is positive) and (tetadot is 0) and (x is positive) and (xdot is negative) then (f is PS) (1)</w:t>
      </w:r>
    </w:p>
    <w:p w:rsidR="00EE6D4D" w:rsidRPr="00EE6D4D" w:rsidRDefault="00EE6D4D" w:rsidP="00EE6D4D">
      <w:pPr>
        <w:rPr>
          <w:sz w:val="20"/>
        </w:rPr>
      </w:pPr>
      <w:r w:rsidRPr="00EE6D4D">
        <w:rPr>
          <w:sz w:val="20"/>
        </w:rPr>
        <w:t>71. If (teta is positive) and (tetadot is 0) and (x is positive) and (xdot is 0) then (f is PM) (1)</w:t>
      </w:r>
    </w:p>
    <w:p w:rsidR="00EE6D4D" w:rsidRPr="00EE6D4D" w:rsidRDefault="00EE6D4D" w:rsidP="00EE6D4D">
      <w:pPr>
        <w:rPr>
          <w:sz w:val="20"/>
        </w:rPr>
      </w:pPr>
      <w:r w:rsidRPr="00EE6D4D">
        <w:rPr>
          <w:sz w:val="20"/>
        </w:rPr>
        <w:t>72. If (teta is positive) and (tetadot is 0) and (x is positive) and (xdot is positive) then (f is PB) (1)</w:t>
      </w:r>
    </w:p>
    <w:p w:rsidR="00EE6D4D" w:rsidRPr="00EE6D4D" w:rsidRDefault="00EE6D4D" w:rsidP="00EE6D4D">
      <w:pPr>
        <w:rPr>
          <w:sz w:val="20"/>
        </w:rPr>
      </w:pPr>
      <w:r w:rsidRPr="00EE6D4D">
        <w:rPr>
          <w:sz w:val="20"/>
        </w:rPr>
        <w:t>73. If (teta is positive) and (tetadot is positive) and (x is negative) and (xdot is negative) then (f is ZE) (1)</w:t>
      </w:r>
    </w:p>
    <w:p w:rsidR="00EE6D4D" w:rsidRPr="00EE6D4D" w:rsidRDefault="00EE6D4D" w:rsidP="00EE6D4D">
      <w:pPr>
        <w:rPr>
          <w:sz w:val="20"/>
        </w:rPr>
      </w:pPr>
      <w:r w:rsidRPr="00EE6D4D">
        <w:rPr>
          <w:sz w:val="20"/>
        </w:rPr>
        <w:t>74. If (teta is positive) and (tetadot is positive) and (x is negative) and (xdot is 0) then (f is PS) (1)</w:t>
      </w:r>
    </w:p>
    <w:p w:rsidR="00EE6D4D" w:rsidRPr="00EE6D4D" w:rsidRDefault="00EE6D4D" w:rsidP="00EE6D4D">
      <w:pPr>
        <w:rPr>
          <w:sz w:val="20"/>
        </w:rPr>
      </w:pPr>
      <w:r w:rsidRPr="00EE6D4D">
        <w:rPr>
          <w:sz w:val="20"/>
        </w:rPr>
        <w:t>75. If (teta is positive) and (tetadot is positive) and (x is negative) and (xdot is positive) then (f is PM) (1)</w:t>
      </w:r>
    </w:p>
    <w:p w:rsidR="00EE6D4D" w:rsidRPr="00EE6D4D" w:rsidRDefault="00EE6D4D" w:rsidP="00EE6D4D">
      <w:pPr>
        <w:rPr>
          <w:sz w:val="20"/>
        </w:rPr>
      </w:pPr>
      <w:r w:rsidRPr="00EE6D4D">
        <w:rPr>
          <w:sz w:val="20"/>
        </w:rPr>
        <w:t>76. If (teta is positive) and (tetadot is positive) and (x is 0) and (xdot is negative) then (f is PS) (1)</w:t>
      </w:r>
    </w:p>
    <w:p w:rsidR="00EE6D4D" w:rsidRPr="00EE6D4D" w:rsidRDefault="00EE6D4D" w:rsidP="00EE6D4D">
      <w:pPr>
        <w:rPr>
          <w:sz w:val="20"/>
        </w:rPr>
      </w:pPr>
      <w:r w:rsidRPr="00EE6D4D">
        <w:rPr>
          <w:sz w:val="20"/>
        </w:rPr>
        <w:t>77. If (teta is positive) and (tetadot is positive) and (x is 0) and (xdot is 0) then (f is PM) (1)</w:t>
      </w:r>
    </w:p>
    <w:p w:rsidR="00EE6D4D" w:rsidRPr="00EE6D4D" w:rsidRDefault="00EE6D4D" w:rsidP="00EE6D4D">
      <w:pPr>
        <w:rPr>
          <w:sz w:val="20"/>
        </w:rPr>
      </w:pPr>
      <w:r w:rsidRPr="00EE6D4D">
        <w:rPr>
          <w:sz w:val="20"/>
        </w:rPr>
        <w:t>78. If (teta is positive) and (tetadot is positive) and (x is 0) and (xdot is positive) then (f is PB) (1)</w:t>
      </w:r>
    </w:p>
    <w:p w:rsidR="00EE6D4D" w:rsidRPr="00EE6D4D" w:rsidRDefault="00EE6D4D" w:rsidP="00EE6D4D">
      <w:pPr>
        <w:rPr>
          <w:sz w:val="20"/>
        </w:rPr>
      </w:pPr>
      <w:r w:rsidRPr="00EE6D4D">
        <w:rPr>
          <w:sz w:val="20"/>
        </w:rPr>
        <w:t>79. If (teta is positive) and (tetadot is positive) and (x is positive) and (xdot is negative) then (f is PM) (1)</w:t>
      </w:r>
    </w:p>
    <w:p w:rsidR="00EE6D4D" w:rsidRPr="00EE6D4D" w:rsidRDefault="00EE6D4D" w:rsidP="00EE6D4D">
      <w:pPr>
        <w:rPr>
          <w:sz w:val="20"/>
        </w:rPr>
      </w:pPr>
      <w:r w:rsidRPr="00EE6D4D">
        <w:rPr>
          <w:sz w:val="20"/>
        </w:rPr>
        <w:t>80. If (teta is positive) and (tetadot is positive) and (x is positive) and (xdot is 0) then (f is PB) (1)</w:t>
      </w:r>
    </w:p>
    <w:p w:rsidR="00EE6D4D" w:rsidRPr="00EE6D4D" w:rsidRDefault="00EE6D4D" w:rsidP="00EE6D4D">
      <w:pPr>
        <w:rPr>
          <w:sz w:val="20"/>
        </w:rPr>
      </w:pPr>
      <w:r w:rsidRPr="00EE6D4D">
        <w:rPr>
          <w:sz w:val="20"/>
        </w:rPr>
        <w:t>81. If (teta is positive) and (tetadot is positive) and (x is positive) and (xdot is positive) then (f is PB) (1)</w:t>
      </w:r>
    </w:p>
    <w:p w:rsidR="00011F76" w:rsidRDefault="00011F76" w:rsidP="00C569F3">
      <w:pPr>
        <w:spacing w:after="240"/>
      </w:pPr>
    </w:p>
    <w:p w:rsidR="00303633" w:rsidRDefault="00303633" w:rsidP="00303633">
      <w:pPr>
        <w:pStyle w:val="Heading3"/>
      </w:pPr>
      <w:r>
        <w:t>Chọn phương pháp suy diễn và phương pháp giải mờ</w:t>
      </w:r>
    </w:p>
    <w:p w:rsidR="00303633" w:rsidRDefault="00303633" w:rsidP="00303633">
      <w:pPr>
        <w:pStyle w:val="Content"/>
        <w:numPr>
          <w:ilvl w:val="0"/>
          <w:numId w:val="10"/>
        </w:numPr>
      </w:pPr>
      <w:r>
        <w:t xml:space="preserve">Phương pháp suy diễn được chọn là </w:t>
      </w:r>
      <w:r w:rsidR="00606FFA">
        <w:rPr>
          <w:i/>
        </w:rPr>
        <w:t>probor</w:t>
      </w:r>
      <w:r w:rsidRPr="00BE53C4">
        <w:rPr>
          <w:i/>
        </w:rPr>
        <w:t>-</w:t>
      </w:r>
      <w:r w:rsidR="00606FFA">
        <w:rPr>
          <w:i/>
        </w:rPr>
        <w:t>prod</w:t>
      </w:r>
    </w:p>
    <w:p w:rsidR="00303633" w:rsidRDefault="00303633" w:rsidP="00303633">
      <w:pPr>
        <w:pStyle w:val="Content"/>
        <w:numPr>
          <w:ilvl w:val="0"/>
          <w:numId w:val="10"/>
        </w:numPr>
      </w:pPr>
      <w:r>
        <w:t xml:space="preserve">Chọn phương pháp giải mờ </w:t>
      </w:r>
      <w:r>
        <w:rPr>
          <w:i/>
        </w:rPr>
        <w:t>wtaver</w:t>
      </w:r>
      <w:r>
        <w:t>.</w:t>
      </w:r>
    </w:p>
    <w:p w:rsidR="000A7E55" w:rsidRDefault="000A7E55" w:rsidP="000A7E55">
      <w:pPr>
        <w:pStyle w:val="Heading3"/>
      </w:pPr>
      <w:r>
        <w:lastRenderedPageBreak/>
        <w:t>Xây dựng mô phỏng toàn bộ hệ thống điều khiển trên simulink và chạy mô phỏng</w:t>
      </w:r>
    </w:p>
    <w:p w:rsidR="000A7E55" w:rsidRDefault="000A7E55" w:rsidP="000A7E55">
      <w:pPr>
        <w:pStyle w:val="Content"/>
      </w:pPr>
      <w:r w:rsidRPr="000A7E55">
        <w:drawing>
          <wp:inline distT="0" distB="0" distL="0" distR="0" wp14:anchorId="2673E5E1" wp14:editId="24187F13">
            <wp:extent cx="5580380" cy="295529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955290"/>
                    </a:xfrm>
                    <a:prstGeom prst="rect">
                      <a:avLst/>
                    </a:prstGeom>
                  </pic:spPr>
                </pic:pic>
              </a:graphicData>
            </a:graphic>
          </wp:inline>
        </w:drawing>
      </w:r>
    </w:p>
    <w:p w:rsidR="00F938C8" w:rsidRDefault="00F938C8" w:rsidP="00F938C8">
      <w:pPr>
        <w:pStyle w:val="Content"/>
      </w:pPr>
      <w:r>
        <w:t>Kết quả chạy mô phỏng:</w:t>
      </w:r>
    </w:p>
    <w:p w:rsidR="00372FCE" w:rsidRDefault="00C3443B" w:rsidP="00C569F3">
      <w:pPr>
        <w:spacing w:after="240"/>
      </w:pPr>
      <w:r w:rsidRPr="00C3443B">
        <w:lastRenderedPageBreak/>
        <w:drawing>
          <wp:inline distT="0" distB="0" distL="0" distR="0" wp14:anchorId="124BB82D" wp14:editId="3BFE656C">
            <wp:extent cx="5580380" cy="50304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5030470"/>
                    </a:xfrm>
                    <a:prstGeom prst="rect">
                      <a:avLst/>
                    </a:prstGeom>
                  </pic:spPr>
                </pic:pic>
              </a:graphicData>
            </a:graphic>
          </wp:inline>
        </w:drawing>
      </w:r>
    </w:p>
    <w:p w:rsidR="00C3443B" w:rsidRDefault="00C3443B" w:rsidP="00C569F3">
      <w:pPr>
        <w:spacing w:after="240"/>
      </w:pPr>
    </w:p>
    <w:p w:rsidR="000C07E3" w:rsidRDefault="000C07E3" w:rsidP="000C07E3">
      <w:pPr>
        <w:pStyle w:val="Heading3"/>
      </w:pPr>
      <w:r>
        <w:t>Nhận xét và kết luận:</w:t>
      </w:r>
    </w:p>
    <w:p w:rsidR="000C07E3" w:rsidRDefault="000C07E3" w:rsidP="000C07E3">
      <w:pPr>
        <w:pStyle w:val="Content"/>
        <w:numPr>
          <w:ilvl w:val="0"/>
          <w:numId w:val="11"/>
        </w:numPr>
        <w:jc w:val="left"/>
      </w:pPr>
      <w:r>
        <w:t xml:space="preserve">Nhận xét: </w:t>
      </w:r>
      <w:r>
        <w:br/>
        <w:t xml:space="preserve">Vậy ta nhận thấy sau khi thiết kế bộ điều khiển mờ trực tiếp ta có thể đưa </w:t>
      </w:r>
      <w:r>
        <w:t xml:space="preserve">con lắc </w:t>
      </w:r>
      <w:r>
        <w:t xml:space="preserve">về vị trí cân bằng với vị trí ban đầu đã cho. Với việc lựa chọn các thông số như đã trình bày thì góc quay và vận tốc của </w:t>
      </w:r>
      <w:r>
        <w:t>con lắc</w:t>
      </w:r>
      <w:r>
        <w:t xml:space="preserve">, vị trí và vận tốc của </w:t>
      </w:r>
      <w:r>
        <w:t xml:space="preserve">xe </w:t>
      </w:r>
      <w:r>
        <w:t>có thể trở về vị trí cân bằng ([0 0 0</w:t>
      </w:r>
      <w:r>
        <w:t>.1</w:t>
      </w:r>
      <w:r>
        <w:t xml:space="preserve"> 0]) sau khoảng </w:t>
      </w:r>
      <m:oMath>
        <m:r>
          <m:rPr>
            <m:sty m:val="p"/>
          </m:rPr>
          <w:rPr>
            <w:rFonts w:ascii="Cambria Math" w:hAnsi="Cambria Math"/>
          </w:rPr>
          <m:t>35</m:t>
        </m:r>
        <m:r>
          <m:rPr>
            <m:sty m:val="p"/>
          </m:rPr>
          <w:rPr>
            <w:rFonts w:ascii="Cambria Math" w:hAnsi="Cambria Math"/>
          </w:rPr>
          <m:t>s</m:t>
        </m:r>
      </m:oMath>
      <w:r>
        <w:t>.</w:t>
      </w:r>
      <w:r>
        <w:br/>
        <w:t>Kết quả này có thể chấp nhận được, và nếu quá trình thử sai được tiếp tục thì ta có thể thu được các kết quả tốt hơn.</w:t>
      </w:r>
    </w:p>
    <w:p w:rsidR="000C07E3" w:rsidRDefault="000C07E3" w:rsidP="000C07E3">
      <w:pPr>
        <w:pStyle w:val="Content"/>
        <w:numPr>
          <w:ilvl w:val="0"/>
          <w:numId w:val="11"/>
        </w:numPr>
        <w:jc w:val="left"/>
      </w:pPr>
      <w:r>
        <w:lastRenderedPageBreak/>
        <w:t>Kết luận:</w:t>
      </w:r>
      <w:r>
        <w:b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t>Vì bộ điều khiển mờ mang nặng tính thử sai nên trong quá trình thiết kế, ta thực hiện các thao tác chủ yếu sau cho việc thử sai.</w:t>
      </w:r>
      <w:r>
        <w:br/>
        <w:t>Rút ra 81 qui tắc khi đặt giả thiết tất cả các trường hợp như nêu trên. Kết quả của hệ qui tắc có thể được điều chỉnh trong quá trình hiệu chỉnh cho bộ điều khiển mờ.</w:t>
      </w:r>
      <w:r>
        <w:br/>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br/>
        <w:t>Sau khi tìm được hệ qui tắc mờ, ta xem như không thay đổi hệ qui tắc này nửa (chuẩn). Tiếp đến là việc thử sai đối với các hàm liên thuộc trong tập mờ của 4 tín hiệu vào và 1 tín hiệu ra.</w:t>
      </w:r>
      <w:r>
        <w:br/>
      </w:r>
      <w:r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t>.</w:t>
      </w:r>
      <w:r>
        <w:br/>
        <w:t>Yếu tố tiếp theo là thay đổi các hệ số chuẩn hoá cho hệ thống điều khiển.</w:t>
      </w:r>
    </w:p>
    <w:p w:rsidR="00E24557" w:rsidRDefault="00E24557">
      <w:pPr>
        <w:spacing w:line="240" w:lineRule="auto"/>
      </w:pPr>
      <w:r>
        <w:br w:type="page"/>
      </w:r>
    </w:p>
    <w:p w:rsidR="00E24557" w:rsidRDefault="00E24557" w:rsidP="00E24557">
      <w:pPr>
        <w:pStyle w:val="Content"/>
        <w:jc w:val="left"/>
        <w:rPr>
          <w:i/>
        </w:rPr>
      </w:pPr>
      <w:r>
        <w:rPr>
          <w:i/>
        </w:rPr>
        <w:lastRenderedPageBreak/>
        <w:t>Source is available at:</w:t>
      </w:r>
      <w:r>
        <w:rPr>
          <w:i/>
        </w:rPr>
        <w:br/>
        <w:t xml:space="preserve"> </w:t>
      </w:r>
      <w:hyperlink r:id="rId20" w:history="1">
        <w:r w:rsidRPr="005720C6">
          <w:rPr>
            <w:rStyle w:val="Hyperlink"/>
            <w:i/>
          </w:rPr>
          <w:t>https://github.com/VoLinhTruc/Direct-Fuzzy-Ball-and-Beam-System</w:t>
        </w:r>
      </w:hyperlink>
    </w:p>
    <w:p w:rsidR="00C3443B" w:rsidRPr="00C569F3" w:rsidRDefault="00C3443B" w:rsidP="00C569F3">
      <w:pPr>
        <w:spacing w:after="240"/>
        <w:rPr>
          <w:rFonts w:ascii="Cambria Math" w:hAnsi="Cambria Math"/>
          <w:oMath/>
        </w:rPr>
      </w:pPr>
      <w:bookmarkStart w:id="2" w:name="_GoBack"/>
      <w:bookmarkEnd w:id="2"/>
    </w:p>
    <w:sectPr w:rsidR="00C3443B" w:rsidRPr="00C569F3" w:rsidSect="00CA725F">
      <w:footerReference w:type="default" r:id="rId21"/>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0E0" w:rsidRDefault="004400E0" w:rsidP="001F79A3">
      <w:r>
        <w:separator/>
      </w:r>
    </w:p>
  </w:endnote>
  <w:endnote w:type="continuationSeparator" w:id="0">
    <w:p w:rsidR="004400E0" w:rsidRDefault="004400E0"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E24557">
      <w:rPr>
        <w:noProof/>
      </w:rPr>
      <w:t>16</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0E0" w:rsidRDefault="004400E0" w:rsidP="001F79A3">
      <w:r>
        <w:separator/>
      </w:r>
    </w:p>
  </w:footnote>
  <w:footnote w:type="continuationSeparator" w:id="0">
    <w:p w:rsidR="004400E0" w:rsidRDefault="004400E0"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2F0E5EDC"/>
    <w:multiLevelType w:val="hybridMultilevel"/>
    <w:tmpl w:val="CAEE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7"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8"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1414D"/>
    <w:multiLevelType w:val="hybridMultilevel"/>
    <w:tmpl w:val="DEE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7"/>
  </w:num>
  <w:num w:numId="6">
    <w:abstractNumId w:val="9"/>
  </w:num>
  <w:num w:numId="7">
    <w:abstractNumId w:val="1"/>
  </w:num>
  <w:num w:numId="8">
    <w:abstractNumId w:val="10"/>
  </w:num>
  <w:num w:numId="9">
    <w:abstractNumId w:val="2"/>
  </w:num>
  <w:num w:numId="10">
    <w:abstractNumId w:val="8"/>
  </w:num>
  <w:num w:numId="11">
    <w:abstractNumId w:val="12"/>
  </w:num>
  <w:num w:numId="12">
    <w:abstractNumId w:val="11"/>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76"/>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1A91"/>
    <w:rsid w:val="00045428"/>
    <w:rsid w:val="0004556B"/>
    <w:rsid w:val="000471CE"/>
    <w:rsid w:val="00047423"/>
    <w:rsid w:val="000479EB"/>
    <w:rsid w:val="00053476"/>
    <w:rsid w:val="000564AA"/>
    <w:rsid w:val="0006117A"/>
    <w:rsid w:val="000626B7"/>
    <w:rsid w:val="00063D71"/>
    <w:rsid w:val="0006498F"/>
    <w:rsid w:val="00066245"/>
    <w:rsid w:val="00072E5A"/>
    <w:rsid w:val="00072E65"/>
    <w:rsid w:val="000742D8"/>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A7E55"/>
    <w:rsid w:val="000B14F4"/>
    <w:rsid w:val="000B3658"/>
    <w:rsid w:val="000B5C27"/>
    <w:rsid w:val="000C07E3"/>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373E"/>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4AD0"/>
    <w:rsid w:val="001D5AC0"/>
    <w:rsid w:val="001D6966"/>
    <w:rsid w:val="001E1688"/>
    <w:rsid w:val="001E206B"/>
    <w:rsid w:val="001E5C5D"/>
    <w:rsid w:val="001F3C2E"/>
    <w:rsid w:val="001F3C31"/>
    <w:rsid w:val="001F41B1"/>
    <w:rsid w:val="001F4475"/>
    <w:rsid w:val="001F74FA"/>
    <w:rsid w:val="001F79A3"/>
    <w:rsid w:val="0020146D"/>
    <w:rsid w:val="002015EC"/>
    <w:rsid w:val="00203A49"/>
    <w:rsid w:val="00204C1B"/>
    <w:rsid w:val="00213C94"/>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6FF3"/>
    <w:rsid w:val="00287443"/>
    <w:rsid w:val="00296BCC"/>
    <w:rsid w:val="00297632"/>
    <w:rsid w:val="0029791F"/>
    <w:rsid w:val="002A00F9"/>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3633"/>
    <w:rsid w:val="00307DD7"/>
    <w:rsid w:val="003122F8"/>
    <w:rsid w:val="00315364"/>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2FCE"/>
    <w:rsid w:val="00373AEF"/>
    <w:rsid w:val="00375B67"/>
    <w:rsid w:val="00376087"/>
    <w:rsid w:val="00376179"/>
    <w:rsid w:val="003837DF"/>
    <w:rsid w:val="00386DC0"/>
    <w:rsid w:val="003957F5"/>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00E0"/>
    <w:rsid w:val="0044152A"/>
    <w:rsid w:val="004418DF"/>
    <w:rsid w:val="00441EC7"/>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5647"/>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2D63"/>
    <w:rsid w:val="00564817"/>
    <w:rsid w:val="00570B6B"/>
    <w:rsid w:val="00574149"/>
    <w:rsid w:val="0057429E"/>
    <w:rsid w:val="00577E2C"/>
    <w:rsid w:val="0058178A"/>
    <w:rsid w:val="00583394"/>
    <w:rsid w:val="005858AE"/>
    <w:rsid w:val="00592468"/>
    <w:rsid w:val="00594448"/>
    <w:rsid w:val="00595592"/>
    <w:rsid w:val="005A0E98"/>
    <w:rsid w:val="005A3454"/>
    <w:rsid w:val="005A3542"/>
    <w:rsid w:val="005A5B7F"/>
    <w:rsid w:val="005A6F10"/>
    <w:rsid w:val="005B1CC8"/>
    <w:rsid w:val="005B2334"/>
    <w:rsid w:val="005B47E2"/>
    <w:rsid w:val="005B7CD7"/>
    <w:rsid w:val="005C1C9E"/>
    <w:rsid w:val="005C1D2B"/>
    <w:rsid w:val="005C5382"/>
    <w:rsid w:val="005C5E6B"/>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F52B5"/>
    <w:rsid w:val="00602050"/>
    <w:rsid w:val="00602323"/>
    <w:rsid w:val="006056FD"/>
    <w:rsid w:val="00605C85"/>
    <w:rsid w:val="00605EE3"/>
    <w:rsid w:val="00606FFA"/>
    <w:rsid w:val="0061108B"/>
    <w:rsid w:val="00612305"/>
    <w:rsid w:val="006200CB"/>
    <w:rsid w:val="00623059"/>
    <w:rsid w:val="006253BB"/>
    <w:rsid w:val="00625DE9"/>
    <w:rsid w:val="00626820"/>
    <w:rsid w:val="00633B7F"/>
    <w:rsid w:val="00635644"/>
    <w:rsid w:val="00636934"/>
    <w:rsid w:val="00640287"/>
    <w:rsid w:val="00640393"/>
    <w:rsid w:val="006453EE"/>
    <w:rsid w:val="00650523"/>
    <w:rsid w:val="006505F8"/>
    <w:rsid w:val="006506D2"/>
    <w:rsid w:val="00650F9A"/>
    <w:rsid w:val="00653AE1"/>
    <w:rsid w:val="006579DD"/>
    <w:rsid w:val="00660119"/>
    <w:rsid w:val="00660CD3"/>
    <w:rsid w:val="00662909"/>
    <w:rsid w:val="006649CD"/>
    <w:rsid w:val="0066665E"/>
    <w:rsid w:val="00672F57"/>
    <w:rsid w:val="00674C1C"/>
    <w:rsid w:val="00675CAF"/>
    <w:rsid w:val="00682123"/>
    <w:rsid w:val="00684AB1"/>
    <w:rsid w:val="006919D3"/>
    <w:rsid w:val="0069271C"/>
    <w:rsid w:val="00693295"/>
    <w:rsid w:val="00693926"/>
    <w:rsid w:val="00695201"/>
    <w:rsid w:val="006A2BAC"/>
    <w:rsid w:val="006A40B3"/>
    <w:rsid w:val="006A78E3"/>
    <w:rsid w:val="006B2283"/>
    <w:rsid w:val="006B4631"/>
    <w:rsid w:val="006C0228"/>
    <w:rsid w:val="006C1D19"/>
    <w:rsid w:val="006C2840"/>
    <w:rsid w:val="006C796A"/>
    <w:rsid w:val="006D0C07"/>
    <w:rsid w:val="006D637A"/>
    <w:rsid w:val="006E01D0"/>
    <w:rsid w:val="006E353A"/>
    <w:rsid w:val="006E3DD0"/>
    <w:rsid w:val="006E4E81"/>
    <w:rsid w:val="006E5417"/>
    <w:rsid w:val="006E5D99"/>
    <w:rsid w:val="006F0B1E"/>
    <w:rsid w:val="006F1963"/>
    <w:rsid w:val="006F34C2"/>
    <w:rsid w:val="006F5511"/>
    <w:rsid w:val="006F6A4B"/>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1F0"/>
    <w:rsid w:val="00733DEB"/>
    <w:rsid w:val="007347A7"/>
    <w:rsid w:val="00744333"/>
    <w:rsid w:val="00745BEB"/>
    <w:rsid w:val="00746471"/>
    <w:rsid w:val="00746478"/>
    <w:rsid w:val="00750E43"/>
    <w:rsid w:val="00753E24"/>
    <w:rsid w:val="00762C20"/>
    <w:rsid w:val="00764CC6"/>
    <w:rsid w:val="00765D65"/>
    <w:rsid w:val="007722A5"/>
    <w:rsid w:val="007759BF"/>
    <w:rsid w:val="0078016C"/>
    <w:rsid w:val="007820CA"/>
    <w:rsid w:val="007850F6"/>
    <w:rsid w:val="0078717E"/>
    <w:rsid w:val="0078759E"/>
    <w:rsid w:val="00791695"/>
    <w:rsid w:val="00791EA7"/>
    <w:rsid w:val="007920AA"/>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3D1E"/>
    <w:rsid w:val="007D6170"/>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64F72"/>
    <w:rsid w:val="00870951"/>
    <w:rsid w:val="00871D3D"/>
    <w:rsid w:val="00872077"/>
    <w:rsid w:val="008730E7"/>
    <w:rsid w:val="008730E8"/>
    <w:rsid w:val="00875482"/>
    <w:rsid w:val="00875E27"/>
    <w:rsid w:val="00876DC1"/>
    <w:rsid w:val="00883E41"/>
    <w:rsid w:val="00890D43"/>
    <w:rsid w:val="008911E7"/>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4152"/>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1F4C"/>
    <w:rsid w:val="009754CF"/>
    <w:rsid w:val="00977BC7"/>
    <w:rsid w:val="00980C9D"/>
    <w:rsid w:val="0098369F"/>
    <w:rsid w:val="0098532A"/>
    <w:rsid w:val="009935E0"/>
    <w:rsid w:val="00996CDD"/>
    <w:rsid w:val="00997939"/>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6DE4"/>
    <w:rsid w:val="00A07AB8"/>
    <w:rsid w:val="00A145FE"/>
    <w:rsid w:val="00A16316"/>
    <w:rsid w:val="00A21DF7"/>
    <w:rsid w:val="00A34E72"/>
    <w:rsid w:val="00A37B29"/>
    <w:rsid w:val="00A37BD5"/>
    <w:rsid w:val="00A40C3D"/>
    <w:rsid w:val="00A419AC"/>
    <w:rsid w:val="00A427A0"/>
    <w:rsid w:val="00A46EF0"/>
    <w:rsid w:val="00A51B82"/>
    <w:rsid w:val="00A52ECC"/>
    <w:rsid w:val="00A53AD0"/>
    <w:rsid w:val="00A53B04"/>
    <w:rsid w:val="00A53BA5"/>
    <w:rsid w:val="00A54075"/>
    <w:rsid w:val="00A612F1"/>
    <w:rsid w:val="00A61335"/>
    <w:rsid w:val="00A61AAE"/>
    <w:rsid w:val="00A630DC"/>
    <w:rsid w:val="00A74125"/>
    <w:rsid w:val="00A74BD9"/>
    <w:rsid w:val="00A765D5"/>
    <w:rsid w:val="00A802E1"/>
    <w:rsid w:val="00A828A2"/>
    <w:rsid w:val="00A83D78"/>
    <w:rsid w:val="00A9056B"/>
    <w:rsid w:val="00A90A33"/>
    <w:rsid w:val="00A93A57"/>
    <w:rsid w:val="00A9640F"/>
    <w:rsid w:val="00A97416"/>
    <w:rsid w:val="00AA3283"/>
    <w:rsid w:val="00AA330B"/>
    <w:rsid w:val="00AB14B3"/>
    <w:rsid w:val="00AB1E21"/>
    <w:rsid w:val="00AB240B"/>
    <w:rsid w:val="00AB29C4"/>
    <w:rsid w:val="00AB6D76"/>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4432"/>
    <w:rsid w:val="00BB6F1D"/>
    <w:rsid w:val="00BC0426"/>
    <w:rsid w:val="00BD3276"/>
    <w:rsid w:val="00BE0033"/>
    <w:rsid w:val="00BE0DF7"/>
    <w:rsid w:val="00BE27A0"/>
    <w:rsid w:val="00BE38F0"/>
    <w:rsid w:val="00BE53C4"/>
    <w:rsid w:val="00BF6CE2"/>
    <w:rsid w:val="00C02C58"/>
    <w:rsid w:val="00C03A35"/>
    <w:rsid w:val="00C05700"/>
    <w:rsid w:val="00C06935"/>
    <w:rsid w:val="00C0782B"/>
    <w:rsid w:val="00C100E1"/>
    <w:rsid w:val="00C15755"/>
    <w:rsid w:val="00C20685"/>
    <w:rsid w:val="00C21F2A"/>
    <w:rsid w:val="00C23593"/>
    <w:rsid w:val="00C273D4"/>
    <w:rsid w:val="00C301FC"/>
    <w:rsid w:val="00C30754"/>
    <w:rsid w:val="00C3281F"/>
    <w:rsid w:val="00C336D0"/>
    <w:rsid w:val="00C3443B"/>
    <w:rsid w:val="00C34F1D"/>
    <w:rsid w:val="00C358A8"/>
    <w:rsid w:val="00C43575"/>
    <w:rsid w:val="00C4548C"/>
    <w:rsid w:val="00C52281"/>
    <w:rsid w:val="00C54DB2"/>
    <w:rsid w:val="00C55C3B"/>
    <w:rsid w:val="00C569F3"/>
    <w:rsid w:val="00C578A0"/>
    <w:rsid w:val="00C666B8"/>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D9E"/>
    <w:rsid w:val="00CC3FBD"/>
    <w:rsid w:val="00CC45CF"/>
    <w:rsid w:val="00CC7A38"/>
    <w:rsid w:val="00CD6070"/>
    <w:rsid w:val="00CD6934"/>
    <w:rsid w:val="00CE1652"/>
    <w:rsid w:val="00CE266D"/>
    <w:rsid w:val="00CE4065"/>
    <w:rsid w:val="00CE7F52"/>
    <w:rsid w:val="00CF028E"/>
    <w:rsid w:val="00D0306A"/>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26"/>
    <w:rsid w:val="00D324A4"/>
    <w:rsid w:val="00D36FE3"/>
    <w:rsid w:val="00D4052E"/>
    <w:rsid w:val="00D41DD8"/>
    <w:rsid w:val="00D52BF4"/>
    <w:rsid w:val="00D704CB"/>
    <w:rsid w:val="00D77B8D"/>
    <w:rsid w:val="00D8293D"/>
    <w:rsid w:val="00D83CEC"/>
    <w:rsid w:val="00D860E8"/>
    <w:rsid w:val="00D904BC"/>
    <w:rsid w:val="00D9233E"/>
    <w:rsid w:val="00D923AE"/>
    <w:rsid w:val="00D9245C"/>
    <w:rsid w:val="00D94474"/>
    <w:rsid w:val="00D94E7F"/>
    <w:rsid w:val="00D95A78"/>
    <w:rsid w:val="00D96B39"/>
    <w:rsid w:val="00DB0B8A"/>
    <w:rsid w:val="00DB2B63"/>
    <w:rsid w:val="00DB536E"/>
    <w:rsid w:val="00DB7E6C"/>
    <w:rsid w:val="00DB7FD2"/>
    <w:rsid w:val="00DC1DB9"/>
    <w:rsid w:val="00DC6B10"/>
    <w:rsid w:val="00DD526E"/>
    <w:rsid w:val="00DD5ECB"/>
    <w:rsid w:val="00DD6496"/>
    <w:rsid w:val="00DD792D"/>
    <w:rsid w:val="00DD7AA1"/>
    <w:rsid w:val="00DF2F71"/>
    <w:rsid w:val="00DF3C85"/>
    <w:rsid w:val="00E004FB"/>
    <w:rsid w:val="00E016AA"/>
    <w:rsid w:val="00E03EAC"/>
    <w:rsid w:val="00E06F24"/>
    <w:rsid w:val="00E104FF"/>
    <w:rsid w:val="00E114E0"/>
    <w:rsid w:val="00E14A2E"/>
    <w:rsid w:val="00E14CBF"/>
    <w:rsid w:val="00E1699E"/>
    <w:rsid w:val="00E17DF5"/>
    <w:rsid w:val="00E21809"/>
    <w:rsid w:val="00E24557"/>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35E3"/>
    <w:rsid w:val="00EE56F0"/>
    <w:rsid w:val="00EE6A51"/>
    <w:rsid w:val="00EE6D4D"/>
    <w:rsid w:val="00EF1359"/>
    <w:rsid w:val="00EF2F8F"/>
    <w:rsid w:val="00F0447C"/>
    <w:rsid w:val="00F10A61"/>
    <w:rsid w:val="00F1279F"/>
    <w:rsid w:val="00F1403A"/>
    <w:rsid w:val="00F249D6"/>
    <w:rsid w:val="00F274B9"/>
    <w:rsid w:val="00F303C4"/>
    <w:rsid w:val="00F30CC3"/>
    <w:rsid w:val="00F3406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38C8"/>
    <w:rsid w:val="00F9494C"/>
    <w:rsid w:val="00F95340"/>
    <w:rsid w:val="00F955F8"/>
    <w:rsid w:val="00F97A47"/>
    <w:rsid w:val="00FA0146"/>
    <w:rsid w:val="00FA1F10"/>
    <w:rsid w:val="00FA2D21"/>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25B2A5C8"/>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oLinhTruc/Direct-Fuzzy-Ball-and-Beam-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549D9A6A-F0FB-4BE2-B28D-4F8331AD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189</TotalTime>
  <Pages>17</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115</cp:revision>
  <cp:lastPrinted>2017-05-03T10:45:00Z</cp:lastPrinted>
  <dcterms:created xsi:type="dcterms:W3CDTF">2021-10-30T11:04:00Z</dcterms:created>
  <dcterms:modified xsi:type="dcterms:W3CDTF">2021-11-02T17:28:00Z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